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7673D" w14:textId="7AC37FAB" w:rsidR="0062720C" w:rsidRPr="007D2C25" w:rsidRDefault="007D2C25" w:rsidP="007D2C25">
      <w:pPr>
        <w:pStyle w:val="Heading1"/>
        <w:jc w:val="center"/>
        <w:rPr>
          <w:lang w:val="bg-BG"/>
        </w:rPr>
      </w:pPr>
      <w:r w:rsidRPr="002062CE">
        <w:t>Angular Project Assignment</w:t>
      </w:r>
    </w:p>
    <w:p w14:paraId="767A832F" w14:textId="0E3F7D24" w:rsidR="006F7B02" w:rsidRDefault="0062720C" w:rsidP="0062720C">
      <w:pPr>
        <w:rPr>
          <w:lang w:val="bg-BG"/>
        </w:rPr>
      </w:pPr>
      <w:r w:rsidRPr="00780F44">
        <w:t xml:space="preserve">Your task is to </w:t>
      </w:r>
      <w:r w:rsidRPr="00780F44">
        <w:rPr>
          <w:b/>
          <w:bCs/>
        </w:rPr>
        <w:t>design</w:t>
      </w:r>
      <w:r w:rsidRPr="00780F44">
        <w:t xml:space="preserve"> and </w:t>
      </w:r>
      <w:r w:rsidRPr="00780F44">
        <w:rPr>
          <w:b/>
          <w:bCs/>
        </w:rPr>
        <w:t>implement</w:t>
      </w:r>
      <w:r w:rsidRPr="00780F44">
        <w:t xml:space="preserve"> a web application</w:t>
      </w:r>
      <w:r w:rsidR="006D4363">
        <w:t xml:space="preserve"> </w:t>
      </w:r>
      <w:r w:rsidR="006D4363" w:rsidRPr="006D4363">
        <w:t>(Single Page Application)</w:t>
      </w:r>
      <w:r w:rsidRPr="00780F44">
        <w:t xml:space="preserve"> using </w:t>
      </w:r>
      <w:r w:rsidR="007D2C25">
        <w:t>Angular</w:t>
      </w:r>
      <w:r w:rsidRPr="00780F44">
        <w:t xml:space="preserve">. </w:t>
      </w:r>
      <w:r w:rsidRPr="00926317">
        <w:rPr>
          <w:highlight w:val="yellow"/>
        </w:rPr>
        <w:t xml:space="preserve">Use a service like Kinvey or Firebase for your </w:t>
      </w:r>
      <w:r w:rsidRPr="00926317">
        <w:rPr>
          <w:b/>
          <w:bCs/>
          <w:highlight w:val="yellow"/>
        </w:rPr>
        <w:t>back-end</w:t>
      </w:r>
      <w:r w:rsidRPr="00926317">
        <w:rPr>
          <w:highlight w:val="yellow"/>
        </w:rPr>
        <w:t xml:space="preserve"> or create your own with Node.js and MongoDB or a framework in another language (ASP.NET, Spring, Symfony)</w:t>
      </w:r>
      <w:r w:rsidRPr="00780F44">
        <w:t xml:space="preserve">. It can be a </w:t>
      </w:r>
      <w:r w:rsidRPr="00780F44">
        <w:rPr>
          <w:b/>
          <w:bCs/>
        </w:rPr>
        <w:t>discussion forum, blog system, e-commerce site, online gaming site, social network,</w:t>
      </w:r>
      <w:r w:rsidRPr="00780F44">
        <w:t xml:space="preserve"> or any other web application </w:t>
      </w:r>
      <w:r w:rsidR="00A0141C" w:rsidRPr="00780F44">
        <w:t>of</w:t>
      </w:r>
      <w:r w:rsidRPr="00780F44">
        <w:t xml:space="preserve"> your choice.</w:t>
      </w:r>
    </w:p>
    <w:p w14:paraId="3CD50E03" w14:textId="23A858D1" w:rsidR="002413B8" w:rsidRDefault="00CC7014" w:rsidP="00F226D8">
      <w:pPr>
        <w:rPr>
          <w:lang w:val="bg-BG"/>
        </w:rPr>
      </w:pPr>
      <w:r w:rsidRPr="003A585E">
        <w:rPr>
          <w:b/>
          <w:bCs/>
          <w:highlight w:val="yellow"/>
        </w:rPr>
        <w:t>Note</w:t>
      </w:r>
      <w:r w:rsidRPr="003A585E">
        <w:rPr>
          <w:highlight w:val="yellow"/>
        </w:rPr>
        <w:t>: The back-end part of your project must function properly, but it will NOT be considered during the exam. This is a front-end course and only the front-end part will be assessed.</w:t>
      </w:r>
    </w:p>
    <w:p w14:paraId="28A7BBE5" w14:textId="77777777" w:rsidR="00613CE2" w:rsidRPr="00613CE2" w:rsidRDefault="00613CE2" w:rsidP="00F226D8">
      <w:pPr>
        <w:rPr>
          <w:lang w:val="bg-BG"/>
        </w:rPr>
      </w:pPr>
    </w:p>
    <w:p w14:paraId="320D9B25" w14:textId="77777777" w:rsidR="00E1356C" w:rsidRDefault="00E1356C" w:rsidP="00E1356C">
      <w:pPr>
        <w:pStyle w:val="Heading2"/>
        <w:rPr>
          <w:lang w:val="bg-BG"/>
        </w:rPr>
      </w:pPr>
      <w:r w:rsidRPr="00F226D8">
        <w:t>Submission Deadline</w:t>
      </w:r>
    </w:p>
    <w:p w14:paraId="4F05BB40" w14:textId="77777777" w:rsidR="00E1356C" w:rsidRDefault="00E1356C" w:rsidP="00E1356C">
      <w:pPr>
        <w:pStyle w:val="ListParagraph"/>
        <w:numPr>
          <w:ilvl w:val="0"/>
          <w:numId w:val="39"/>
        </w:numPr>
        <w:jc w:val="both"/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You </w:t>
      </w:r>
      <w:r w:rsidRPr="0060273C">
        <w:rPr>
          <w:b/>
          <w:bCs/>
          <w:color w:val="000000" w:themeColor="text1"/>
        </w:rPr>
        <w:t>must</w:t>
      </w:r>
      <w:r w:rsidRPr="0060273C">
        <w:rPr>
          <w:color w:val="000000" w:themeColor="text1"/>
        </w:rPr>
        <w:t xml:space="preserve"> submit </w:t>
      </w:r>
      <w:r>
        <w:rPr>
          <w:color w:val="000000" w:themeColor="text1"/>
        </w:rPr>
        <w:t xml:space="preserve">a </w:t>
      </w:r>
      <w:r w:rsidRPr="0096226E">
        <w:rPr>
          <w:b/>
          <w:bCs/>
          <w:color w:val="000000" w:themeColor="text1"/>
        </w:rPr>
        <w:t>link</w:t>
      </w:r>
      <w:r>
        <w:rPr>
          <w:color w:val="000000" w:themeColor="text1"/>
        </w:rPr>
        <w:t xml:space="preserve"> to your</w:t>
      </w:r>
      <w:r w:rsidRPr="0060273C">
        <w:rPr>
          <w:color w:val="000000" w:themeColor="text1"/>
        </w:rPr>
        <w:t xml:space="preserve"> project </w:t>
      </w:r>
      <w:r w:rsidRPr="002C434C">
        <w:rPr>
          <w:b/>
          <w:bCs/>
          <w:color w:val="000000" w:themeColor="text1"/>
          <w:highlight w:val="cyan"/>
          <w:u w:val="single"/>
        </w:rPr>
        <w:t xml:space="preserve">before 23:59h on </w:t>
      </w:r>
      <w:r w:rsidRPr="002C434C">
        <w:rPr>
          <w:b/>
          <w:color w:val="000000" w:themeColor="text1"/>
          <w:highlight w:val="cyan"/>
          <w:u w:val="single"/>
          <w:lang w:val="bg-BG"/>
        </w:rPr>
        <w:t>30</w:t>
      </w:r>
      <w:r w:rsidRPr="002C434C">
        <w:rPr>
          <w:b/>
          <w:color w:val="000000" w:themeColor="text1"/>
          <w:highlight w:val="cyan"/>
          <w:u w:val="single"/>
        </w:rPr>
        <w:t>-November-2024</w:t>
      </w:r>
      <w:r w:rsidRPr="0060273C">
        <w:rPr>
          <w:b/>
          <w:color w:val="000000" w:themeColor="text1"/>
        </w:rPr>
        <w:t xml:space="preserve"> </w:t>
      </w:r>
      <w:r w:rsidRPr="0060273C">
        <w:rPr>
          <w:bCs/>
          <w:color w:val="000000" w:themeColor="text1"/>
        </w:rPr>
        <w:t>using a survey that will show up on</w:t>
      </w:r>
      <w:r>
        <w:rPr>
          <w:bCs/>
          <w:color w:val="000000" w:themeColor="text1"/>
          <w:lang w:val="bg-BG"/>
        </w:rPr>
        <w:t xml:space="preserve"> </w:t>
      </w:r>
      <w:r w:rsidRPr="002C434C">
        <w:rPr>
          <w:b/>
          <w:color w:val="000000" w:themeColor="text1"/>
          <w:highlight w:val="cyan"/>
          <w:u w:val="single"/>
          <w:lang w:val="bg-BG"/>
        </w:rPr>
        <w:t>23-November-2024</w:t>
      </w:r>
      <w:r w:rsidRPr="0060273C">
        <w:rPr>
          <w:color w:val="000000" w:themeColor="text1"/>
        </w:rPr>
        <w:t>.</w:t>
      </w:r>
    </w:p>
    <w:p w14:paraId="29ED53CD" w14:textId="77777777" w:rsidR="00E1356C" w:rsidRDefault="00E1356C" w:rsidP="00E1356C">
      <w:pPr>
        <w:pStyle w:val="ListParagraph"/>
        <w:numPr>
          <w:ilvl w:val="0"/>
          <w:numId w:val="39"/>
        </w:numPr>
        <w:jc w:val="both"/>
        <w:rPr>
          <w:color w:val="000000" w:themeColor="text1"/>
          <w:lang w:val="bg-BG"/>
        </w:rPr>
      </w:pPr>
      <w:r>
        <w:rPr>
          <w:color w:val="000000" w:themeColor="text1"/>
        </w:rPr>
        <w:t xml:space="preserve">You </w:t>
      </w:r>
      <w:r w:rsidRPr="0096226E">
        <w:rPr>
          <w:b/>
          <w:bCs/>
          <w:color w:val="000000" w:themeColor="text1"/>
        </w:rPr>
        <w:t>can continue working</w:t>
      </w:r>
      <w:r>
        <w:rPr>
          <w:color w:val="000000" w:themeColor="text1"/>
        </w:rPr>
        <w:t xml:space="preserve"> on your project until the </w:t>
      </w:r>
      <w:r w:rsidRPr="002C434C">
        <w:rPr>
          <w:b/>
          <w:bCs/>
          <w:color w:val="000000" w:themeColor="text1"/>
          <w:highlight w:val="cyan"/>
          <w:u w:val="single"/>
        </w:rPr>
        <w:t>end</w:t>
      </w:r>
      <w:r w:rsidRPr="002C434C">
        <w:rPr>
          <w:color w:val="000000" w:themeColor="text1"/>
          <w:highlight w:val="cyan"/>
          <w:u w:val="single"/>
        </w:rPr>
        <w:t xml:space="preserve"> of </w:t>
      </w:r>
      <w:r w:rsidRPr="002C434C">
        <w:rPr>
          <w:b/>
          <w:bCs/>
          <w:color w:val="000000" w:themeColor="text1"/>
          <w:highlight w:val="cyan"/>
          <w:u w:val="single"/>
        </w:rPr>
        <w:t>11-Dec-2024</w:t>
      </w:r>
      <w:r w:rsidRPr="002C434C">
        <w:rPr>
          <w:color w:val="000000" w:themeColor="text1"/>
          <w:highlight w:val="cyan"/>
          <w:u w:val="single"/>
        </w:rPr>
        <w:t xml:space="preserve"> (</w:t>
      </w:r>
      <w:r w:rsidRPr="002C434C">
        <w:rPr>
          <w:b/>
          <w:bCs/>
          <w:color w:val="000000" w:themeColor="text1"/>
          <w:highlight w:val="cyan"/>
          <w:u w:val="single"/>
        </w:rPr>
        <w:t>23:59h</w:t>
      </w:r>
      <w:r w:rsidRPr="002C434C">
        <w:rPr>
          <w:color w:val="000000" w:themeColor="text1"/>
          <w:highlight w:val="cyan"/>
          <w:u w:val="single"/>
        </w:rPr>
        <w:t>)</w:t>
      </w:r>
      <w:r w:rsidRPr="009369E5">
        <w:rPr>
          <w:color w:val="000000" w:themeColor="text1"/>
        </w:rPr>
        <w:t>.</w:t>
      </w:r>
    </w:p>
    <w:p w14:paraId="4841141D" w14:textId="3A0F4D70" w:rsidR="00613CE2" w:rsidRPr="00B32F1E" w:rsidRDefault="00E1356C" w:rsidP="00613CE2">
      <w:pPr>
        <w:pStyle w:val="ListParagraph"/>
        <w:numPr>
          <w:ilvl w:val="0"/>
          <w:numId w:val="39"/>
        </w:numPr>
        <w:jc w:val="both"/>
        <w:rPr>
          <w:color w:val="000000" w:themeColor="text1"/>
          <w:lang w:val="bg-BG"/>
        </w:rPr>
      </w:pPr>
      <w:r w:rsidRPr="00F226D8">
        <w:rPr>
          <w:color w:val="000000" w:themeColor="text1"/>
        </w:rPr>
        <w:t xml:space="preserve">A presentation </w:t>
      </w:r>
      <w:r w:rsidRPr="00F226D8">
        <w:rPr>
          <w:b/>
          <w:bCs/>
          <w:color w:val="000000" w:themeColor="text1"/>
        </w:rPr>
        <w:t>schedule</w:t>
      </w:r>
      <w:r w:rsidRPr="00F226D8">
        <w:rPr>
          <w:color w:val="000000" w:themeColor="text1"/>
        </w:rPr>
        <w:t xml:space="preserve"> will be available on </w:t>
      </w:r>
      <w:r w:rsidRPr="00F226D8">
        <w:rPr>
          <w:b/>
          <w:color w:val="000000" w:themeColor="text1"/>
          <w:highlight w:val="cyan"/>
          <w:u w:val="single"/>
        </w:rPr>
        <w:t>12-Dec-2024</w:t>
      </w:r>
      <w:r w:rsidRPr="00F226D8">
        <w:rPr>
          <w:color w:val="000000" w:themeColor="text1"/>
        </w:rPr>
        <w:t xml:space="preserve"> and will include only the projects </w:t>
      </w:r>
      <w:r w:rsidRPr="00F226D8">
        <w:rPr>
          <w:b/>
          <w:bCs/>
          <w:color w:val="000000" w:themeColor="text1"/>
        </w:rPr>
        <w:t>submitted beforehand</w:t>
      </w:r>
      <w:r w:rsidRPr="00F226D8">
        <w:rPr>
          <w:color w:val="000000" w:themeColor="text1"/>
        </w:rPr>
        <w:t xml:space="preserve">. Non-submitted projects will </w:t>
      </w:r>
      <w:r w:rsidRPr="00F226D8">
        <w:rPr>
          <w:b/>
          <w:noProof/>
          <w:color w:val="000000" w:themeColor="text1"/>
        </w:rPr>
        <w:t>NOT</w:t>
      </w:r>
      <w:r w:rsidRPr="00F226D8">
        <w:rPr>
          <w:noProof/>
          <w:color w:val="000000" w:themeColor="text1"/>
        </w:rPr>
        <w:t xml:space="preserve"> </w:t>
      </w:r>
      <w:r w:rsidRPr="00F226D8">
        <w:rPr>
          <w:color w:val="000000" w:themeColor="text1"/>
        </w:rPr>
        <w:t>be evaluated.</w:t>
      </w:r>
    </w:p>
    <w:p w14:paraId="27F53F27" w14:textId="378E0193" w:rsidR="0062720C" w:rsidRPr="00780F44" w:rsidRDefault="0062720C" w:rsidP="00FD1194">
      <w:pPr>
        <w:pStyle w:val="Heading2"/>
      </w:pPr>
      <w:r w:rsidRPr="00780F44">
        <w:t>Application Structure</w:t>
      </w:r>
    </w:p>
    <w:p w14:paraId="0684861A" w14:textId="77777777" w:rsidR="0062720C" w:rsidRPr="00780F44" w:rsidRDefault="0062720C" w:rsidP="0062720C">
      <w:r w:rsidRPr="00780F44">
        <w:t>The application should have:</w:t>
      </w:r>
    </w:p>
    <w:p w14:paraId="25193923" w14:textId="1FD31480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Public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Accessible</w:t>
      </w:r>
      <w:r w:rsidRPr="00780F44">
        <w:t xml:space="preserve"> </w:t>
      </w:r>
      <w:r w:rsidR="00382225" w:rsidRPr="00780F44">
        <w:t>without</w:t>
      </w:r>
      <w:r w:rsidRPr="00780F44">
        <w:t xml:space="preserve"> </w:t>
      </w:r>
      <w:r w:rsidR="00382225" w:rsidRPr="00780F44">
        <w:t>authentication</w:t>
      </w:r>
      <w:r w:rsidRPr="00780F44">
        <w:t>)</w:t>
      </w:r>
    </w:p>
    <w:p w14:paraId="53B1B534" w14:textId="0ED4DAAD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Priv</w:t>
      </w:r>
      <w:r w:rsidR="00780F44" w:rsidRPr="00780F44">
        <w:t>a</w:t>
      </w:r>
      <w:r w:rsidR="00382225" w:rsidRPr="00780F44">
        <w:t>t</w:t>
      </w:r>
      <w:r w:rsidR="00780F44" w:rsidRPr="00780F44">
        <w:t>e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Available</w:t>
      </w:r>
      <w:r w:rsidRPr="00780F44">
        <w:t xml:space="preserve"> </w:t>
      </w:r>
      <w:r w:rsidR="00382225" w:rsidRPr="00780F44">
        <w:t>for</w:t>
      </w:r>
      <w:r w:rsidRPr="00780F44">
        <w:t xml:space="preserve"> </w:t>
      </w:r>
      <w:r w:rsidR="00382225" w:rsidRPr="00780F44">
        <w:t>Registered</w:t>
      </w:r>
      <w:r w:rsidRPr="00780F44">
        <w:t xml:space="preserve"> </w:t>
      </w:r>
      <w:r w:rsidR="00382225" w:rsidRPr="00780F44">
        <w:t>Users</w:t>
      </w:r>
      <w:r w:rsidRPr="00780F44">
        <w:t>)</w:t>
      </w:r>
    </w:p>
    <w:p w14:paraId="74BE58E6" w14:textId="77777777" w:rsidR="0062720C" w:rsidRPr="00780F44" w:rsidRDefault="00E109BC" w:rsidP="00E109BC">
      <w:pPr>
        <w:pStyle w:val="Heading3"/>
      </w:pPr>
      <w:r w:rsidRPr="00780F44">
        <w:t xml:space="preserve">1.1 </w:t>
      </w:r>
      <w:r w:rsidR="0062720C" w:rsidRPr="00780F44">
        <w:t>Public Part</w:t>
      </w:r>
    </w:p>
    <w:p w14:paraId="45655D79" w14:textId="2A3C45B8" w:rsidR="0062720C" w:rsidRPr="00780F44" w:rsidRDefault="0062720C" w:rsidP="0062720C">
      <w:r w:rsidRPr="00780F44">
        <w:t xml:space="preserve">The public part of your projects should be visible </w:t>
      </w:r>
      <w:r w:rsidRPr="00780F44">
        <w:rPr>
          <w:b/>
          <w:bCs/>
        </w:rPr>
        <w:t>without authentication</w:t>
      </w:r>
      <w:r w:rsidRPr="00780F44">
        <w:t>. This public part could be the application start page, the user login</w:t>
      </w:r>
      <w:r w:rsidR="00A0141C" w:rsidRPr="00780F44">
        <w:t>,</w:t>
      </w:r>
      <w:r w:rsidRPr="00780F44">
        <w:t xml:space="preserve"> and user registration forms, as well as the public data of the users, </w:t>
      </w:r>
      <w:r w:rsidR="003E7AFE" w:rsidRPr="00780F44">
        <w:t>e.g.,</w:t>
      </w:r>
      <w:r w:rsidRPr="00780F44">
        <w:t xml:space="preserve"> the blog posts in a blog system, the public offers in a bid system, the products in an e-commerce system, etc.</w:t>
      </w:r>
    </w:p>
    <w:p w14:paraId="5CBFD6C7" w14:textId="77777777" w:rsidR="0062720C" w:rsidRPr="00780F44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780F44">
        <w:rPr>
          <w:rFonts w:eastAsiaTheme="majorEastAsia" w:cstheme="majorBidi"/>
          <w:b/>
          <w:color w:val="8F400B"/>
          <w:sz w:val="32"/>
          <w:szCs w:val="32"/>
        </w:rPr>
        <w:t>1.2 Private Part (User Area)</w:t>
      </w:r>
    </w:p>
    <w:p w14:paraId="469F78BE" w14:textId="0288814B" w:rsidR="0062720C" w:rsidRDefault="0062720C" w:rsidP="0062720C">
      <w:r w:rsidRPr="00780F44">
        <w:t xml:space="preserve">Registered users should have </w:t>
      </w:r>
      <w:r w:rsidR="00A0141C" w:rsidRPr="00780F44">
        <w:t xml:space="preserve">a </w:t>
      </w:r>
      <w:r w:rsidRPr="00780F44">
        <w:t xml:space="preserve">personal area in the web application </w:t>
      </w:r>
      <w:r w:rsidRPr="00780F44">
        <w:rPr>
          <w:b/>
          <w:bCs/>
        </w:rPr>
        <w:t>accessible after</w:t>
      </w:r>
      <w:r w:rsidRPr="00780F44">
        <w:t xml:space="preserve"> </w:t>
      </w:r>
      <w:r w:rsidRPr="00780F44">
        <w:rPr>
          <w:b/>
          <w:bCs/>
        </w:rPr>
        <w:t>successful login</w:t>
      </w:r>
      <w:r w:rsidRPr="00780F44">
        <w:t>. This area could hold for example the user's profiles management functionality, the user's offers in a bid system, the user's posts in a blog system, the user's photos in a photo</w:t>
      </w:r>
      <w:r w:rsidR="00A0141C" w:rsidRPr="00780F44">
        <w:t>-</w:t>
      </w:r>
      <w:r w:rsidRPr="00780F44">
        <w:t>sharing system, the user's contacts in a social network, etc.</w:t>
      </w:r>
    </w:p>
    <w:p w14:paraId="3D6B2395" w14:textId="69C9C528" w:rsidR="00613CE2" w:rsidRPr="00B32F1E" w:rsidRDefault="000D515D" w:rsidP="0062720C">
      <w:r w:rsidRPr="008E7723">
        <w:rPr>
          <w:b/>
          <w:bCs/>
        </w:rPr>
        <w:t>Note</w:t>
      </w:r>
      <w:r w:rsidRPr="008E7723">
        <w:t xml:space="preserve">: </w:t>
      </w:r>
      <w:r w:rsidR="008E45C0" w:rsidRPr="008E7723">
        <w:t>A logged-in user should stay logged-in after refreshing the page.</w:t>
      </w:r>
    </w:p>
    <w:p w14:paraId="575BF5CD" w14:textId="3EBC98BC" w:rsidR="0062720C" w:rsidRPr="00780F44" w:rsidRDefault="0062720C" w:rsidP="00FD1194">
      <w:pPr>
        <w:pStyle w:val="Heading2"/>
      </w:pPr>
      <w:r w:rsidRPr="00780F44">
        <w:t>General Requirements</w:t>
      </w:r>
    </w:p>
    <w:p w14:paraId="7DF1AF68" w14:textId="63509E2C" w:rsidR="0062720C" w:rsidRPr="00780F44" w:rsidRDefault="0062720C" w:rsidP="0062720C">
      <w:bookmarkStart w:id="0" w:name="_Hlk86053708"/>
      <w:r w:rsidRPr="00780F44">
        <w:t>Your Web application should use the following technologies, frameworks</w:t>
      </w:r>
      <w:r w:rsidR="00A0141C" w:rsidRPr="00780F44">
        <w:t>,</w:t>
      </w:r>
      <w:r w:rsidRPr="00780F44">
        <w:t xml:space="preserve"> and development techniques:</w:t>
      </w:r>
    </w:p>
    <w:p w14:paraId="3BE3253D" w14:textId="3ADAA55A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At least 3 different </w:t>
      </w:r>
      <w:r w:rsidRPr="00780F44">
        <w:rPr>
          <w:b/>
          <w:bCs/>
        </w:rPr>
        <w:t>dynamic pages</w:t>
      </w:r>
      <w:r w:rsidR="0084635C">
        <w:rPr>
          <w:lang w:val="bg-BG"/>
        </w:rPr>
        <w:t>:</w:t>
      </w:r>
      <w:r w:rsidRPr="00780F44">
        <w:t xml:space="preserve"> </w:t>
      </w:r>
      <w:r w:rsidR="00A67839" w:rsidRPr="008E7723">
        <w:t>pages that render dynamic data</w:t>
      </w:r>
      <w:r w:rsidR="0084635C" w:rsidRPr="008E7723">
        <w:rPr>
          <w:lang w:val="bg-BG"/>
        </w:rPr>
        <w:t xml:space="preserve"> </w:t>
      </w:r>
      <w:r w:rsidR="0084635C">
        <w:rPr>
          <w:lang w:val="bg-BG"/>
        </w:rPr>
        <w:t>(</w:t>
      </w:r>
      <w:r w:rsidRPr="00780F44">
        <w:t>pages like about, contacts,</w:t>
      </w:r>
      <w:r w:rsidR="004D0618">
        <w:t xml:space="preserve"> login, register</w:t>
      </w:r>
      <w:r w:rsidR="00A67839">
        <w:rPr>
          <w:lang w:val="bg-BG"/>
        </w:rPr>
        <w:t xml:space="preserve">, </w:t>
      </w:r>
      <w:r w:rsidR="00A67839" w:rsidRPr="008E7723">
        <w:t>create</w:t>
      </w:r>
      <w:r w:rsidR="000D515D">
        <w:t>,</w:t>
      </w:r>
      <w:r w:rsidRPr="00780F44">
        <w:t xml:space="preserve"> etc. do </w:t>
      </w:r>
      <w:r w:rsidR="000D515D">
        <w:t>NOT</w:t>
      </w:r>
      <w:r w:rsidRPr="00780F44">
        <w:t xml:space="preserve"> count towards that figure)</w:t>
      </w:r>
    </w:p>
    <w:p w14:paraId="20462474" w14:textId="4EA8399F" w:rsidR="00542A06" w:rsidRPr="00780F44" w:rsidRDefault="00542A06" w:rsidP="0062720C">
      <w:pPr>
        <w:numPr>
          <w:ilvl w:val="0"/>
          <w:numId w:val="33"/>
        </w:numPr>
        <w:contextualSpacing/>
      </w:pPr>
      <w:r w:rsidRPr="00780F44">
        <w:t xml:space="preserve">Must have specific </w:t>
      </w:r>
      <w:r w:rsidRPr="00780F44">
        <w:rPr>
          <w:b/>
          <w:bCs/>
        </w:rPr>
        <w:t>views</w:t>
      </w:r>
      <w:r w:rsidRPr="00780F44">
        <w:t>:</w:t>
      </w:r>
    </w:p>
    <w:p w14:paraId="158FCAEA" w14:textId="553562AC" w:rsidR="00542A06" w:rsidRPr="00780F44" w:rsidRDefault="00542A06" w:rsidP="00542A06">
      <w:pPr>
        <w:numPr>
          <w:ilvl w:val="1"/>
          <w:numId w:val="33"/>
        </w:numPr>
        <w:contextualSpacing/>
      </w:pPr>
      <w:r w:rsidRPr="00780F44">
        <w:rPr>
          <w:b/>
          <w:bCs/>
        </w:rPr>
        <w:t>Catalog</w:t>
      </w:r>
      <w:r w:rsidRPr="00780F44">
        <w:t xml:space="preserve"> – list of all created </w:t>
      </w:r>
      <w:r w:rsidR="003E7AFE" w:rsidRPr="00780F44">
        <w:t>records</w:t>
      </w:r>
    </w:p>
    <w:p w14:paraId="1FE1408C" w14:textId="30424BEA" w:rsidR="00542A06" w:rsidRPr="00780F44" w:rsidRDefault="00542A06" w:rsidP="00542A06">
      <w:pPr>
        <w:numPr>
          <w:ilvl w:val="1"/>
          <w:numId w:val="33"/>
        </w:numPr>
        <w:contextualSpacing/>
      </w:pPr>
      <w:r w:rsidRPr="00780F44">
        <w:rPr>
          <w:b/>
          <w:bCs/>
        </w:rPr>
        <w:t>Details</w:t>
      </w:r>
      <w:r w:rsidRPr="00780F44">
        <w:t xml:space="preserve"> – information about </w:t>
      </w:r>
      <w:r w:rsidR="00780F44">
        <w:t xml:space="preserve">a </w:t>
      </w:r>
      <w:r w:rsidRPr="00780F44">
        <w:t>specific record</w:t>
      </w:r>
    </w:p>
    <w:p w14:paraId="7A25992C" w14:textId="1F11888E" w:rsidR="001E3506" w:rsidRPr="00780F44" w:rsidRDefault="001E3506" w:rsidP="0062720C">
      <w:pPr>
        <w:numPr>
          <w:ilvl w:val="0"/>
          <w:numId w:val="33"/>
        </w:numPr>
        <w:contextualSpacing/>
      </w:pPr>
      <w:r w:rsidRPr="00780F44">
        <w:t>At least one collection</w:t>
      </w:r>
      <w:r w:rsidR="003E7AFE" w:rsidRPr="00780F44">
        <w:t>, different from the User collection,</w:t>
      </w:r>
      <w:r w:rsidRPr="00780F44">
        <w:t xml:space="preserve"> with </w:t>
      </w:r>
      <w:r w:rsidR="00F233A2" w:rsidRPr="00780F44">
        <w:t>all</w:t>
      </w:r>
      <w:r w:rsidRPr="00780F44">
        <w:t xml:space="preserve"> CRUD operations</w:t>
      </w:r>
      <w:r w:rsidR="003E7AFE" w:rsidRPr="00780F44">
        <w:t xml:space="preserve"> (create, read, update, delete)</w:t>
      </w:r>
    </w:p>
    <w:p w14:paraId="6674D9C2" w14:textId="17E08CC5" w:rsidR="001E3506" w:rsidRPr="008E7723" w:rsidRDefault="00F233A2" w:rsidP="001E3506">
      <w:pPr>
        <w:numPr>
          <w:ilvl w:val="1"/>
          <w:numId w:val="33"/>
        </w:numPr>
        <w:contextualSpacing/>
      </w:pPr>
      <w:r w:rsidRPr="008E7723">
        <w:rPr>
          <w:b/>
          <w:bCs/>
        </w:rPr>
        <w:lastRenderedPageBreak/>
        <w:t>Logged</w:t>
      </w:r>
      <w:r w:rsidR="00162A12" w:rsidRPr="008E7723">
        <w:rPr>
          <w:b/>
          <w:bCs/>
        </w:rPr>
        <w:t>-</w:t>
      </w:r>
      <w:r w:rsidRPr="008E7723">
        <w:rPr>
          <w:b/>
          <w:bCs/>
        </w:rPr>
        <w:t>in users</w:t>
      </w:r>
      <w:r w:rsidRPr="008E7723">
        <w:t xml:space="preserve"> </w:t>
      </w:r>
      <w:r w:rsidR="00162A12" w:rsidRPr="008E7723">
        <w:t>should be able to</w:t>
      </w:r>
      <w:r w:rsidRPr="008E7723">
        <w:t xml:space="preserve"> create </w:t>
      </w:r>
      <w:r w:rsidRPr="008E7723">
        <w:rPr>
          <w:b/>
          <w:bCs/>
        </w:rPr>
        <w:t>records</w:t>
      </w:r>
      <w:r w:rsidRPr="008E7723">
        <w:t xml:space="preserve"> </w:t>
      </w:r>
      <w:r w:rsidR="00162A12" w:rsidRPr="008E7723">
        <w:t>(by sending</w:t>
      </w:r>
      <w:r w:rsidRPr="008E7723">
        <w:t xml:space="preserve"> </w:t>
      </w:r>
      <w:r w:rsidRPr="008E7723">
        <w:rPr>
          <w:b/>
          <w:bCs/>
        </w:rPr>
        <w:t>request</w:t>
      </w:r>
      <w:r w:rsidR="00162A12" w:rsidRPr="008E7723">
        <w:rPr>
          <w:b/>
          <w:bCs/>
        </w:rPr>
        <w:t>s</w:t>
      </w:r>
      <w:r w:rsidRPr="008E7723">
        <w:t xml:space="preserve"> to the REST API</w:t>
      </w:r>
      <w:r w:rsidR="00162A12" w:rsidRPr="008E7723">
        <w:t>) and</w:t>
      </w:r>
      <w:r w:rsidRPr="008E7723">
        <w:t xml:space="preserve"> </w:t>
      </w:r>
      <w:r w:rsidRPr="008E7723">
        <w:rPr>
          <w:b/>
          <w:bCs/>
        </w:rPr>
        <w:t>interact</w:t>
      </w:r>
      <w:r w:rsidRPr="008E7723">
        <w:t xml:space="preserve"> with </w:t>
      </w:r>
      <w:r w:rsidR="00162A12" w:rsidRPr="008E7723">
        <w:t>those</w:t>
      </w:r>
      <w:r w:rsidRPr="008E7723">
        <w:t xml:space="preserve"> records (via </w:t>
      </w:r>
      <w:r w:rsidR="00162A12" w:rsidRPr="008E7723">
        <w:t>l</w:t>
      </w:r>
      <w:r w:rsidRPr="008E7723">
        <w:t xml:space="preserve">ikes, </w:t>
      </w:r>
      <w:r w:rsidR="00162A12" w:rsidRPr="008E7723">
        <w:t>d</w:t>
      </w:r>
      <w:r w:rsidRPr="008E7723">
        <w:t>islike</w:t>
      </w:r>
      <w:r w:rsidR="00780F44" w:rsidRPr="008E7723">
        <w:t>s</w:t>
      </w:r>
      <w:r w:rsidRPr="008E7723">
        <w:t xml:space="preserve">, </w:t>
      </w:r>
      <w:r w:rsidR="00162A12" w:rsidRPr="008E7723">
        <w:t>c</w:t>
      </w:r>
      <w:r w:rsidRPr="008E7723">
        <w:t>omments</w:t>
      </w:r>
      <w:r w:rsidR="00A0141C" w:rsidRPr="008E7723">
        <w:t>,</w:t>
      </w:r>
      <w:r w:rsidRPr="008E7723">
        <w:t xml:space="preserve"> etc.)</w:t>
      </w:r>
    </w:p>
    <w:p w14:paraId="5983E6F9" w14:textId="6ABBF861" w:rsidR="00F233A2" w:rsidRPr="008E7723" w:rsidRDefault="00162A12" w:rsidP="001E3506">
      <w:pPr>
        <w:numPr>
          <w:ilvl w:val="1"/>
          <w:numId w:val="33"/>
        </w:numPr>
        <w:contextualSpacing/>
      </w:pPr>
      <w:r w:rsidRPr="008E7723">
        <w:rPr>
          <w:b/>
          <w:bCs/>
        </w:rPr>
        <w:t>L</w:t>
      </w:r>
      <w:r w:rsidR="00F233A2" w:rsidRPr="008E7723">
        <w:rPr>
          <w:b/>
          <w:bCs/>
        </w:rPr>
        <w:t>ogged</w:t>
      </w:r>
      <w:r w:rsidRPr="008E7723">
        <w:rPr>
          <w:b/>
          <w:bCs/>
        </w:rPr>
        <w:t>-</w:t>
      </w:r>
      <w:r w:rsidR="00F233A2" w:rsidRPr="008E7723">
        <w:rPr>
          <w:b/>
          <w:bCs/>
        </w:rPr>
        <w:t xml:space="preserve">in </w:t>
      </w:r>
      <w:r w:rsidRPr="008E7723">
        <w:rPr>
          <w:b/>
          <w:bCs/>
        </w:rPr>
        <w:t>users</w:t>
      </w:r>
      <w:r w:rsidR="00F233A2" w:rsidRPr="008E7723">
        <w:t xml:space="preserve"> </w:t>
      </w:r>
      <w:r w:rsidRPr="008E7723">
        <w:t>should</w:t>
      </w:r>
      <w:r w:rsidR="00F233A2" w:rsidRPr="008E7723">
        <w:t xml:space="preserve"> be able to </w:t>
      </w:r>
      <w:r w:rsidRPr="008E7723">
        <w:rPr>
          <w:b/>
          <w:bCs/>
        </w:rPr>
        <w:t>e</w:t>
      </w:r>
      <w:r w:rsidR="00F233A2" w:rsidRPr="008E7723">
        <w:rPr>
          <w:b/>
          <w:bCs/>
        </w:rPr>
        <w:t>dit</w:t>
      </w:r>
      <w:r w:rsidR="00F233A2" w:rsidRPr="008E7723">
        <w:t xml:space="preserve"> </w:t>
      </w:r>
      <w:r w:rsidRPr="008E7723">
        <w:t>and</w:t>
      </w:r>
      <w:r w:rsidR="00F233A2" w:rsidRPr="008E7723">
        <w:t xml:space="preserve"> </w:t>
      </w:r>
      <w:r w:rsidRPr="008E7723">
        <w:rPr>
          <w:b/>
          <w:bCs/>
        </w:rPr>
        <w:t>d</w:t>
      </w:r>
      <w:r w:rsidR="00F233A2" w:rsidRPr="008E7723">
        <w:rPr>
          <w:b/>
          <w:bCs/>
        </w:rPr>
        <w:t>elete</w:t>
      </w:r>
      <w:r w:rsidR="00F233A2" w:rsidRPr="008E7723">
        <w:t xml:space="preserve"> their</w:t>
      </w:r>
      <w:r w:rsidR="00A0141C" w:rsidRPr="008E7723">
        <w:t xml:space="preserve"> </w:t>
      </w:r>
      <w:r w:rsidR="00002B57" w:rsidRPr="008E7723">
        <w:t xml:space="preserve">own </w:t>
      </w:r>
      <w:r w:rsidR="00F233A2" w:rsidRPr="008E7723">
        <w:t>records</w:t>
      </w:r>
    </w:p>
    <w:p w14:paraId="5982F91F" w14:textId="1795E987" w:rsidR="006A5127" w:rsidRPr="00780F44" w:rsidRDefault="006A5127" w:rsidP="006A5127">
      <w:pPr>
        <w:numPr>
          <w:ilvl w:val="1"/>
          <w:numId w:val="33"/>
        </w:numPr>
        <w:contextualSpacing/>
      </w:pPr>
      <w:r w:rsidRPr="008E7723">
        <w:t>A</w:t>
      </w:r>
      <w:r w:rsidRPr="008E7723">
        <w:rPr>
          <w:b/>
          <w:bCs/>
        </w:rPr>
        <w:t xml:space="preserve"> </w:t>
      </w:r>
      <w:r w:rsidR="00162A12" w:rsidRPr="008E7723">
        <w:rPr>
          <w:b/>
          <w:bCs/>
        </w:rPr>
        <w:t>g</w:t>
      </w:r>
      <w:r w:rsidRPr="008E7723">
        <w:rPr>
          <w:b/>
          <w:bCs/>
        </w:rPr>
        <w:t xml:space="preserve">uest </w:t>
      </w:r>
      <w:r w:rsidR="00162A12" w:rsidRPr="008E7723">
        <w:rPr>
          <w:b/>
          <w:bCs/>
        </w:rPr>
        <w:t>user</w:t>
      </w:r>
      <w:r w:rsidR="00162A12">
        <w:rPr>
          <w:b/>
          <w:bCs/>
        </w:rPr>
        <w:t xml:space="preserve"> </w:t>
      </w:r>
      <w:r w:rsidRPr="00780F44">
        <w:t xml:space="preserve">should have </w:t>
      </w:r>
      <w:r w:rsidRPr="00780F44">
        <w:rPr>
          <w:b/>
          <w:bCs/>
        </w:rPr>
        <w:t>access</w:t>
      </w:r>
      <w:r w:rsidRPr="00780F44">
        <w:t xml:space="preserve"> to basic website </w:t>
      </w:r>
      <w:r w:rsidRPr="00780F44">
        <w:rPr>
          <w:b/>
          <w:bCs/>
        </w:rPr>
        <w:t>information</w:t>
      </w:r>
      <w:r w:rsidRPr="00780F44">
        <w:t xml:space="preserve"> (catalog, details), but </w:t>
      </w:r>
      <w:r w:rsidRPr="00780F44">
        <w:rPr>
          <w:b/>
          <w:bCs/>
        </w:rPr>
        <w:t>not</w:t>
      </w:r>
      <w:r w:rsidRPr="00780F44">
        <w:t xml:space="preserve"> to</w:t>
      </w:r>
      <w:r w:rsidR="00780F44">
        <w:t xml:space="preserve"> the</w:t>
      </w:r>
      <w:r w:rsidRPr="00780F44">
        <w:t xml:space="preserve"> </w:t>
      </w:r>
      <w:r w:rsidRPr="00780F44">
        <w:rPr>
          <w:b/>
          <w:bCs/>
        </w:rPr>
        <w:t>functional activit</w:t>
      </w:r>
      <w:r w:rsidR="00780F44">
        <w:rPr>
          <w:b/>
          <w:bCs/>
        </w:rPr>
        <w:t>ies</w:t>
      </w:r>
    </w:p>
    <w:p w14:paraId="141863C3" w14:textId="787755D7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Use </w:t>
      </w:r>
      <w:r w:rsidR="007D2C25">
        <w:t>Angular</w:t>
      </w:r>
      <w:r w:rsidRPr="00780F44">
        <w:t xml:space="preserve"> for the </w:t>
      </w:r>
      <w:r w:rsidRPr="00780F44">
        <w:rPr>
          <w:b/>
          <w:bCs/>
        </w:rPr>
        <w:t>client-side</w:t>
      </w:r>
    </w:p>
    <w:p w14:paraId="06B7F813" w14:textId="77777777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Communicate to a </w:t>
      </w:r>
      <w:r w:rsidRPr="00780F44">
        <w:rPr>
          <w:b/>
          <w:bCs/>
        </w:rPr>
        <w:t>remote service</w:t>
      </w:r>
      <w:r w:rsidRPr="00780F44">
        <w:t xml:space="preserve"> (via REST, sockets, </w:t>
      </w:r>
      <w:proofErr w:type="spellStart"/>
      <w:r w:rsidRPr="00780F44">
        <w:t>GraphQL</w:t>
      </w:r>
      <w:proofErr w:type="spellEnd"/>
      <w:r w:rsidRPr="00780F44">
        <w:t>, or a similar client-server technique)</w:t>
      </w:r>
    </w:p>
    <w:p w14:paraId="22F03FC3" w14:textId="5DC459E7" w:rsidR="001A4DFA" w:rsidRPr="001A4DFA" w:rsidRDefault="0062720C" w:rsidP="001A4DFA">
      <w:pPr>
        <w:numPr>
          <w:ilvl w:val="0"/>
          <w:numId w:val="33"/>
        </w:numPr>
        <w:contextualSpacing/>
      </w:pPr>
      <w:r w:rsidRPr="00780F44">
        <w:t xml:space="preserve">Implement </w:t>
      </w:r>
      <w:r w:rsidRPr="00780F44">
        <w:rPr>
          <w:b/>
          <w:bCs/>
        </w:rPr>
        <w:t xml:space="preserve">client-side </w:t>
      </w:r>
      <w:r w:rsidRPr="00CC7014">
        <w:rPr>
          <w:b/>
          <w:bCs/>
        </w:rPr>
        <w:t>routing</w:t>
      </w:r>
      <w:r w:rsidR="004D0618" w:rsidRPr="00CC7014">
        <w:rPr>
          <w:b/>
          <w:bCs/>
        </w:rPr>
        <w:t xml:space="preserve"> to at least </w:t>
      </w:r>
      <w:r w:rsidR="00E526BF" w:rsidRPr="008E7723">
        <w:rPr>
          <w:b/>
          <w:bCs/>
        </w:rPr>
        <w:t>4</w:t>
      </w:r>
      <w:r w:rsidR="004D0618" w:rsidRPr="008E7723">
        <w:rPr>
          <w:b/>
          <w:bCs/>
        </w:rPr>
        <w:t xml:space="preserve"> pages </w:t>
      </w:r>
      <w:r w:rsidR="004D0618" w:rsidRPr="00CC7014">
        <w:rPr>
          <w:b/>
          <w:bCs/>
        </w:rPr>
        <w:t xml:space="preserve">(at least </w:t>
      </w:r>
      <w:r w:rsidR="00E526BF" w:rsidRPr="008E7723">
        <w:rPr>
          <w:b/>
          <w:bCs/>
        </w:rPr>
        <w:t>1</w:t>
      </w:r>
      <w:r w:rsidR="004D0618" w:rsidRPr="008E7723">
        <w:rPr>
          <w:b/>
          <w:bCs/>
        </w:rPr>
        <w:t xml:space="preserve"> with parameters</w:t>
      </w:r>
      <w:r w:rsidR="004D0618" w:rsidRPr="00CC7014">
        <w:rPr>
          <w:b/>
          <w:bCs/>
        </w:rPr>
        <w:t>)</w:t>
      </w:r>
    </w:p>
    <w:p w14:paraId="5C92475F" w14:textId="6DF45E5D" w:rsidR="00C67AE1" w:rsidRPr="000D515D" w:rsidRDefault="004D0618" w:rsidP="004D0618">
      <w:pPr>
        <w:numPr>
          <w:ilvl w:val="0"/>
          <w:numId w:val="33"/>
        </w:numPr>
        <w:contextualSpacing/>
      </w:pPr>
      <w:r w:rsidRPr="004D0618">
        <w:rPr>
          <w:b/>
          <w:bCs/>
        </w:rPr>
        <w:t xml:space="preserve">Meaningful commits </w:t>
      </w:r>
      <w:r w:rsidR="000D515D" w:rsidRPr="008E7723">
        <w:t>with</w:t>
      </w:r>
      <w:r w:rsidR="000D515D" w:rsidRPr="008E7723">
        <w:rPr>
          <w:b/>
          <w:bCs/>
        </w:rPr>
        <w:t xml:space="preserve"> descriptive commit messages </w:t>
      </w:r>
      <w:r w:rsidRPr="000D515D">
        <w:t>to a source control system like GitHub, Bitbucket, etc.,</w:t>
      </w:r>
      <w:r w:rsidRPr="004D0618">
        <w:rPr>
          <w:b/>
          <w:bCs/>
        </w:rPr>
        <w:t xml:space="preserve"> for at least 3 days</w:t>
      </w:r>
    </w:p>
    <w:p w14:paraId="3918B904" w14:textId="534E84F1" w:rsidR="000D515D" w:rsidRPr="008E7723" w:rsidRDefault="000D515D" w:rsidP="004D0618">
      <w:pPr>
        <w:numPr>
          <w:ilvl w:val="0"/>
          <w:numId w:val="33"/>
        </w:numPr>
        <w:contextualSpacing/>
      </w:pPr>
      <w:r w:rsidRPr="008E7723">
        <w:t xml:space="preserve">The </w:t>
      </w:r>
      <w:r w:rsidRPr="008E7723">
        <w:rPr>
          <w:b/>
          <w:bCs/>
        </w:rPr>
        <w:t>GitHub</w:t>
      </w:r>
      <w:r w:rsidRPr="008E7723">
        <w:t xml:space="preserve"> repo</w:t>
      </w:r>
      <w:r w:rsidR="00660523" w:rsidRPr="008E7723">
        <w:t>sitory</w:t>
      </w:r>
      <w:r w:rsidRPr="008E7723">
        <w:t xml:space="preserve"> must be </w:t>
      </w:r>
      <w:r w:rsidRPr="008E7723">
        <w:rPr>
          <w:b/>
          <w:bCs/>
        </w:rPr>
        <w:t>public</w:t>
      </w:r>
      <w:r w:rsidRPr="008E7723">
        <w:t>.</w:t>
      </w:r>
    </w:p>
    <w:p w14:paraId="20BEF732" w14:textId="7C9D7AE6" w:rsidR="00613CE2" w:rsidRPr="00B32F1E" w:rsidRDefault="004D0618" w:rsidP="00B32F1E">
      <w:pPr>
        <w:pStyle w:val="ListParagraph"/>
        <w:rPr>
          <w:lang w:val="bg-BG"/>
        </w:rPr>
      </w:pPr>
      <w:r w:rsidRPr="004D0618">
        <w:rPr>
          <w:b/>
          <w:bCs/>
          <w:lang w:val="bg-BG"/>
        </w:rPr>
        <w:t xml:space="preserve">IMPORTANT: </w:t>
      </w:r>
      <w:r w:rsidRPr="00840BDB">
        <w:t xml:space="preserve">If your project </w:t>
      </w:r>
      <w:r w:rsidRPr="004D0618">
        <w:rPr>
          <w:b/>
          <w:bCs/>
        </w:rPr>
        <w:t xml:space="preserve">doesn't cover </w:t>
      </w:r>
      <w:r w:rsidRPr="00840BDB">
        <w:t>these conditions, you will</w:t>
      </w:r>
      <w:r w:rsidRPr="004D0618">
        <w:rPr>
          <w:b/>
          <w:bCs/>
        </w:rPr>
        <w:t xml:space="preserve"> not </w:t>
      </w:r>
      <w:r w:rsidRPr="00840BDB">
        <w:t>be graded!</w:t>
      </w:r>
    </w:p>
    <w:bookmarkEnd w:id="0"/>
    <w:p w14:paraId="093D4815" w14:textId="1EF54BA3" w:rsidR="0062720C" w:rsidRPr="00780F44" w:rsidRDefault="0062720C" w:rsidP="00FD1194">
      <w:pPr>
        <w:pStyle w:val="Heading2"/>
      </w:pPr>
      <w:r w:rsidRPr="00780F44">
        <w:t>Other requirements</w:t>
      </w:r>
    </w:p>
    <w:p w14:paraId="0F02F605" w14:textId="01DA9BD3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Apply </w:t>
      </w:r>
      <w:r w:rsidRPr="00780F44">
        <w:rPr>
          <w:b/>
          <w:bCs/>
        </w:rPr>
        <w:t>error handling</w:t>
      </w:r>
      <w:r w:rsidRPr="00780F44">
        <w:t xml:space="preserve"> </w:t>
      </w:r>
      <w:r w:rsidR="008D5B01">
        <w:t>(</w:t>
      </w:r>
      <w:r w:rsidR="008D5B01" w:rsidRPr="008E7723">
        <w:t>conditional rendering based on error response</w:t>
      </w:r>
      <w:r w:rsidR="008D5B01">
        <w:t xml:space="preserve">) </w:t>
      </w:r>
      <w:r w:rsidRPr="00780F44">
        <w:t xml:space="preserve">and </w:t>
      </w:r>
      <w:r w:rsidRPr="00780F44">
        <w:rPr>
          <w:b/>
          <w:bCs/>
        </w:rPr>
        <w:t>data validation</w:t>
      </w:r>
      <w:r w:rsidRPr="00780F44">
        <w:t xml:space="preserve"> to avoid crashes when invalid data is entered</w:t>
      </w:r>
    </w:p>
    <w:p w14:paraId="5C033059" w14:textId="0DBCAFA9" w:rsidR="004D0618" w:rsidRPr="00780F44" w:rsidRDefault="004D0618" w:rsidP="004D0618">
      <w:pPr>
        <w:numPr>
          <w:ilvl w:val="0"/>
          <w:numId w:val="33"/>
        </w:numPr>
        <w:contextualSpacing/>
      </w:pPr>
      <w:r>
        <w:t>Use appropriate folder structure</w:t>
      </w:r>
    </w:p>
    <w:p w14:paraId="32C5884F" w14:textId="49B96CF3" w:rsidR="00C67AE1" w:rsidRPr="004D3D2C" w:rsidRDefault="00C67AE1" w:rsidP="00C67AE1">
      <w:pPr>
        <w:numPr>
          <w:ilvl w:val="0"/>
          <w:numId w:val="33"/>
        </w:numPr>
        <w:contextualSpacing/>
      </w:pPr>
      <w:r w:rsidRPr="00780F44">
        <w:t xml:space="preserve">Brief </w:t>
      </w:r>
      <w:r w:rsidRPr="00780F44">
        <w:rPr>
          <w:b/>
          <w:bCs/>
        </w:rPr>
        <w:t>documentation</w:t>
      </w:r>
      <w:r w:rsidRPr="00780F44">
        <w:t xml:space="preserve"> </w:t>
      </w:r>
      <w:r w:rsidR="00F62E72" w:rsidRPr="008E7723">
        <w:t xml:space="preserve">describing </w:t>
      </w:r>
      <w:r w:rsidRPr="008E7723">
        <w:t xml:space="preserve">the project </w:t>
      </w:r>
      <w:r w:rsidR="00F62E72" w:rsidRPr="008E7723">
        <w:t>(used frameworks and libraries, how to run it, functionality, architecture)</w:t>
      </w:r>
      <w:r w:rsidR="00F62E72">
        <w:t xml:space="preserve"> </w:t>
      </w:r>
      <w:r w:rsidRPr="004D0618">
        <w:rPr>
          <w:b/>
        </w:rPr>
        <w:t>as .md file</w:t>
      </w:r>
    </w:p>
    <w:p w14:paraId="521516FC" w14:textId="0C1C29E0" w:rsidR="004D3D2C" w:rsidRDefault="004D3D2C" w:rsidP="00C67AE1">
      <w:pPr>
        <w:numPr>
          <w:ilvl w:val="0"/>
          <w:numId w:val="33"/>
        </w:numPr>
        <w:contextualSpacing/>
      </w:pPr>
      <w:r w:rsidRPr="00780F44">
        <w:t xml:space="preserve">Demonstrate use of </w:t>
      </w:r>
      <w:r>
        <w:t xml:space="preserve">the following </w:t>
      </w:r>
      <w:r w:rsidRPr="00780F44">
        <w:t xml:space="preserve">programming concepts, </w:t>
      </w:r>
      <w:r w:rsidRPr="009130C3">
        <w:rPr>
          <w:b/>
          <w:bCs/>
        </w:rPr>
        <w:t xml:space="preserve">specific to the </w:t>
      </w:r>
      <w:r>
        <w:rPr>
          <w:b/>
          <w:bCs/>
        </w:rPr>
        <w:t>Angular framework</w:t>
      </w:r>
      <w:r w:rsidRPr="004D3D2C">
        <w:rPr>
          <w:lang w:val="bg-BG"/>
        </w:rPr>
        <w:t>:</w:t>
      </w:r>
    </w:p>
    <w:p w14:paraId="519FC6DF" w14:textId="77777777" w:rsidR="004D3D2C" w:rsidRDefault="004D3D2C" w:rsidP="004D3D2C">
      <w:pPr>
        <w:numPr>
          <w:ilvl w:val="1"/>
          <w:numId w:val="33"/>
        </w:numPr>
        <w:contextualSpacing/>
      </w:pPr>
      <w:r w:rsidRPr="008E7723">
        <w:t xml:space="preserve">TypeScript </w:t>
      </w:r>
      <w:r>
        <w:t>with specific types (avoid the type "any")</w:t>
      </w:r>
    </w:p>
    <w:p w14:paraId="033DE306" w14:textId="77777777" w:rsidR="004D3D2C" w:rsidRDefault="004D3D2C" w:rsidP="004D3D2C">
      <w:pPr>
        <w:numPr>
          <w:ilvl w:val="1"/>
          <w:numId w:val="33"/>
        </w:numPr>
        <w:contextualSpacing/>
      </w:pPr>
      <w:r>
        <w:t>at least 2 interfaces</w:t>
      </w:r>
    </w:p>
    <w:p w14:paraId="22DFEB90" w14:textId="77777777" w:rsidR="004D3D2C" w:rsidRDefault="004D3D2C" w:rsidP="004D3D2C">
      <w:pPr>
        <w:numPr>
          <w:ilvl w:val="1"/>
          <w:numId w:val="33"/>
        </w:numPr>
        <w:contextualSpacing/>
      </w:pPr>
      <w:r>
        <w:t>observables</w:t>
      </w:r>
    </w:p>
    <w:p w14:paraId="26EA680D" w14:textId="77777777" w:rsidR="004D3D2C" w:rsidRDefault="004D3D2C" w:rsidP="004D3D2C">
      <w:pPr>
        <w:numPr>
          <w:ilvl w:val="1"/>
          <w:numId w:val="33"/>
        </w:numPr>
        <w:contextualSpacing/>
      </w:pPr>
      <w:r>
        <w:t>at least 2 RxJS operators</w:t>
      </w:r>
    </w:p>
    <w:p w14:paraId="020499EB" w14:textId="77777777" w:rsidR="004D3D2C" w:rsidRDefault="004D3D2C" w:rsidP="004D3D2C">
      <w:pPr>
        <w:numPr>
          <w:ilvl w:val="1"/>
          <w:numId w:val="33"/>
        </w:numPr>
        <w:contextualSpacing/>
      </w:pPr>
      <w:r>
        <w:t>lifecycle hooks</w:t>
      </w:r>
    </w:p>
    <w:p w14:paraId="3EB727E0" w14:textId="1616282E" w:rsidR="004D3D2C" w:rsidRPr="00780F44" w:rsidRDefault="004D3D2C" w:rsidP="004D3D2C">
      <w:pPr>
        <w:numPr>
          <w:ilvl w:val="1"/>
          <w:numId w:val="33"/>
        </w:numPr>
        <w:contextualSpacing/>
      </w:pPr>
      <w:r>
        <w:t>pipes</w:t>
      </w:r>
    </w:p>
    <w:p w14:paraId="5A114DE3" w14:textId="77777777" w:rsidR="004D0618" w:rsidRDefault="004D0618" w:rsidP="004D0618">
      <w:pPr>
        <w:numPr>
          <w:ilvl w:val="0"/>
          <w:numId w:val="33"/>
        </w:numPr>
        <w:contextualSpacing/>
      </w:pPr>
      <w:r w:rsidRPr="00780F44">
        <w:t>Component Stylin</w:t>
      </w:r>
      <w:r>
        <w:t xml:space="preserve">g (use </w:t>
      </w:r>
      <w:r w:rsidRPr="009130C3">
        <w:rPr>
          <w:b/>
          <w:bCs/>
        </w:rPr>
        <w:t>at least some external CSS files</w:t>
      </w:r>
      <w:r>
        <w:t>)</w:t>
      </w:r>
    </w:p>
    <w:p w14:paraId="64E5D115" w14:textId="77777777" w:rsidR="004D0618" w:rsidRPr="00744055" w:rsidRDefault="004D0618" w:rsidP="004D0618">
      <w:pPr>
        <w:numPr>
          <w:ilvl w:val="0"/>
          <w:numId w:val="33"/>
        </w:numPr>
        <w:contextualSpacing/>
        <w:rPr>
          <w:lang w:val="bg-BG"/>
        </w:rPr>
      </w:pPr>
      <w:r w:rsidRPr="00877527">
        <w:t xml:space="preserve">Implement </w:t>
      </w:r>
      <w:r w:rsidRPr="00840BDB">
        <w:t>route guards for the private AND the public part</w:t>
      </w:r>
      <w:r w:rsidRPr="00877527">
        <w:t>: guest users shouldn‘t be able to access private pages, logged-in users shouldn‘t be able to see the login/register pages</w:t>
      </w:r>
    </w:p>
    <w:p w14:paraId="34832952" w14:textId="2D67AE02" w:rsidR="00744055" w:rsidRPr="008E7723" w:rsidRDefault="0084635C" w:rsidP="00D53C70">
      <w:pPr>
        <w:numPr>
          <w:ilvl w:val="0"/>
          <w:numId w:val="33"/>
        </w:numPr>
        <w:contextualSpacing/>
        <w:rPr>
          <w:lang w:val="bg-BG"/>
        </w:rPr>
      </w:pPr>
      <w:r w:rsidRPr="008E7723">
        <w:t>I</w:t>
      </w:r>
      <w:r w:rsidR="00443E9F" w:rsidRPr="008E7723">
        <w:t xml:space="preserve">nteract with the records (via </w:t>
      </w:r>
      <w:r w:rsidR="005C0010" w:rsidRPr="008E7723">
        <w:t>l</w:t>
      </w:r>
      <w:r w:rsidR="00443E9F" w:rsidRPr="008E7723">
        <w:t xml:space="preserve">ikes, </w:t>
      </w:r>
      <w:r w:rsidR="005C0010" w:rsidRPr="008E7723">
        <w:t>d</w:t>
      </w:r>
      <w:r w:rsidR="00443E9F" w:rsidRPr="008E7723">
        <w:t xml:space="preserve">islikes, </w:t>
      </w:r>
      <w:r w:rsidR="005C0010" w:rsidRPr="008E7723">
        <w:t>c</w:t>
      </w:r>
      <w:r w:rsidR="00443E9F" w:rsidRPr="008E7723">
        <w:t>omments, etc.</w:t>
      </w:r>
      <w:r w:rsidRPr="008E7723">
        <w:t>) by sending requests to the REST API</w:t>
      </w:r>
    </w:p>
    <w:p w14:paraId="78135586" w14:textId="50CB2422" w:rsidR="004D0618" w:rsidRPr="00B32F1E" w:rsidRDefault="004D0618" w:rsidP="000D515D">
      <w:pPr>
        <w:numPr>
          <w:ilvl w:val="0"/>
          <w:numId w:val="33"/>
        </w:numPr>
        <w:contextualSpacing/>
        <w:rPr>
          <w:lang w:val="bg-BG"/>
        </w:rPr>
      </w:pPr>
      <w:r w:rsidRPr="002062CE">
        <w:t>Good usability</w:t>
      </w:r>
      <w:r>
        <w:t xml:space="preserve">. </w:t>
      </w:r>
      <w:r w:rsidRPr="00C12733">
        <w:t>Good UI and UX</w:t>
      </w:r>
      <w:r w:rsidR="001966C7">
        <w:t xml:space="preserve"> (</w:t>
      </w:r>
      <w:r w:rsidR="001966C7" w:rsidRPr="00744055">
        <w:rPr>
          <w:b/>
        </w:rPr>
        <w:t xml:space="preserve">You can follow </w:t>
      </w:r>
      <w:r w:rsidR="0086146B">
        <w:rPr>
          <w:b/>
        </w:rPr>
        <w:t xml:space="preserve">the </w:t>
      </w:r>
      <w:r w:rsidR="001966C7" w:rsidRPr="00744055">
        <w:rPr>
          <w:b/>
        </w:rPr>
        <w:t>Design Best Practice guide</w:t>
      </w:r>
      <w:r w:rsidR="001966C7">
        <w:t>)</w:t>
      </w:r>
    </w:p>
    <w:p w14:paraId="277AFC31" w14:textId="77777777" w:rsidR="00E1356C" w:rsidRPr="00780F44" w:rsidRDefault="00E1356C" w:rsidP="00E1356C">
      <w:pPr>
        <w:pStyle w:val="Heading2"/>
      </w:pPr>
      <w:r w:rsidRPr="00780F44">
        <w:t>Bonuses</w:t>
      </w:r>
    </w:p>
    <w:p w14:paraId="3429A391" w14:textId="77777777" w:rsidR="00E1356C" w:rsidRPr="002062CE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bookmarkStart w:id="1" w:name="_Hlk86053790"/>
      <w:r w:rsidRPr="002062CE">
        <w:t xml:space="preserve">Deploy the application in a </w:t>
      </w:r>
      <w:r w:rsidRPr="002062CE">
        <w:rPr>
          <w:b/>
          <w:bCs/>
        </w:rPr>
        <w:t>cloud environment</w:t>
      </w:r>
      <w:r>
        <w:rPr>
          <w:b/>
          <w:bCs/>
        </w:rPr>
        <w:t>.</w:t>
      </w:r>
    </w:p>
    <w:p w14:paraId="3C74BB42" w14:textId="77777777" w:rsidR="00E1356C" w:rsidRPr="002062CE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r w:rsidRPr="002062CE">
        <w:t xml:space="preserve">Use a </w:t>
      </w:r>
      <w:r w:rsidRPr="002062CE">
        <w:rPr>
          <w:b/>
        </w:rPr>
        <w:t xml:space="preserve">file storage cloud </w:t>
      </w:r>
      <w:r w:rsidRPr="002062CE">
        <w:rPr>
          <w:b/>
          <w:noProof/>
        </w:rPr>
        <w:t>API</w:t>
      </w:r>
      <w:r w:rsidRPr="002062CE">
        <w:rPr>
          <w:bCs/>
        </w:rPr>
        <w:t xml:space="preserve">, e.g. </w:t>
      </w:r>
      <w:r w:rsidRPr="002062CE">
        <w:rPr>
          <w:b/>
        </w:rPr>
        <w:t>Dropbox</w:t>
      </w:r>
      <w:r w:rsidRPr="002062CE">
        <w:t xml:space="preserve">, </w:t>
      </w:r>
      <w:r w:rsidRPr="002062CE">
        <w:rPr>
          <w:b/>
        </w:rPr>
        <w:t>Google Drive</w:t>
      </w:r>
      <w:r w:rsidRPr="002062CE">
        <w:t xml:space="preserve"> or other for storing the files.</w:t>
      </w:r>
    </w:p>
    <w:p w14:paraId="654094B0" w14:textId="77777777" w:rsidR="00E1356C" w:rsidRPr="002062CE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r w:rsidRPr="002062CE">
        <w:t xml:space="preserve">Use of features of </w:t>
      </w:r>
      <w:r w:rsidRPr="002062CE">
        <w:rPr>
          <w:noProof/>
        </w:rPr>
        <w:t xml:space="preserve">HTML </w:t>
      </w:r>
      <w:r w:rsidRPr="002062CE">
        <w:t xml:space="preserve">5 like Geolocation, </w:t>
      </w:r>
      <w:r w:rsidRPr="002062CE">
        <w:rPr>
          <w:noProof/>
        </w:rPr>
        <w:t>SVG</w:t>
      </w:r>
      <w:r w:rsidRPr="002062CE">
        <w:t>, Canvas, etc.</w:t>
      </w:r>
    </w:p>
    <w:p w14:paraId="7995093D" w14:textId="77777777" w:rsidR="00E1356C" w:rsidRPr="002062CE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r w:rsidRPr="002062CE">
        <w:t xml:space="preserve">Use </w:t>
      </w:r>
      <w:r w:rsidRPr="002062CE">
        <w:rPr>
          <w:b/>
        </w:rPr>
        <w:t>Angular Animations</w:t>
      </w:r>
      <w:r w:rsidRPr="002062CE">
        <w:t xml:space="preserve"> somewhere in your application</w:t>
      </w:r>
      <w:r>
        <w:t>.</w:t>
      </w:r>
    </w:p>
    <w:p w14:paraId="6590592D" w14:textId="77777777" w:rsidR="00E1356C" w:rsidRPr="002062CE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r w:rsidRPr="002062CE">
        <w:t xml:space="preserve">Write </w:t>
      </w:r>
      <w:r w:rsidRPr="002062CE">
        <w:rPr>
          <w:b/>
        </w:rPr>
        <w:t>unit tests</w:t>
      </w:r>
      <w:r w:rsidRPr="002062CE">
        <w:t xml:space="preserve"> for your components</w:t>
      </w:r>
      <w:r>
        <w:t>.</w:t>
      </w:r>
    </w:p>
    <w:p w14:paraId="6DBA0277" w14:textId="77777777" w:rsidR="00E1356C" w:rsidRPr="002062CE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noProof/>
          <w:lang w:val="bg-BG"/>
        </w:rPr>
      </w:pPr>
      <w:r w:rsidRPr="002062CE">
        <w:rPr>
          <w:noProof/>
        </w:rPr>
        <w:t xml:space="preserve">Use RxJS powered </w:t>
      </w:r>
      <w:r w:rsidRPr="002062CE">
        <w:rPr>
          <w:b/>
          <w:noProof/>
        </w:rPr>
        <w:t>state management</w:t>
      </w:r>
      <w:r w:rsidRPr="002062CE">
        <w:rPr>
          <w:noProof/>
        </w:rPr>
        <w:t xml:space="preserve"> for Angular applications, inspired by Redux (ngRx store)</w:t>
      </w:r>
    </w:p>
    <w:p w14:paraId="13FD7762" w14:textId="77777777" w:rsidR="00E1356C" w:rsidRPr="007E0A0C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r w:rsidRPr="002062CE">
        <w:t xml:space="preserve">Anything that is not described in the assignment is a bonus if it has some practical use. </w:t>
      </w:r>
    </w:p>
    <w:p w14:paraId="7DD9B0A8" w14:textId="77777777" w:rsidR="00E1356C" w:rsidRDefault="00E1356C" w:rsidP="00E1356C">
      <w:pPr>
        <w:spacing w:before="0" w:after="200"/>
        <w:contextualSpacing/>
        <w:rPr>
          <w:lang w:val="bg-BG"/>
        </w:rPr>
      </w:pPr>
      <w:r w:rsidRPr="008E7723">
        <w:rPr>
          <w:b/>
          <w:bCs/>
        </w:rPr>
        <w:t>Note</w:t>
      </w:r>
      <w:r w:rsidRPr="008E7723">
        <w:t>: You will NOT receive any bonus points for back-end customizations!</w:t>
      </w:r>
    </w:p>
    <w:p w14:paraId="63B0BA00" w14:textId="77777777" w:rsidR="00613CE2" w:rsidRPr="00613CE2" w:rsidRDefault="00613CE2" w:rsidP="00E1356C">
      <w:pPr>
        <w:spacing w:before="0" w:after="200"/>
        <w:contextualSpacing/>
        <w:rPr>
          <w:lang w:val="bg-BG"/>
        </w:rPr>
      </w:pPr>
    </w:p>
    <w:bookmarkEnd w:id="1"/>
    <w:p w14:paraId="74A07D6C" w14:textId="54FB9A78" w:rsidR="0062720C" w:rsidRPr="00780F44" w:rsidRDefault="0062720C" w:rsidP="00FD1194">
      <w:pPr>
        <w:pStyle w:val="Heading2"/>
      </w:pPr>
      <w:r w:rsidRPr="00780F44">
        <w:lastRenderedPageBreak/>
        <w:t>Public Project Defense</w:t>
      </w:r>
    </w:p>
    <w:p w14:paraId="4BF884A8" w14:textId="43B2A387" w:rsidR="0062720C" w:rsidRPr="00780F44" w:rsidRDefault="0062720C" w:rsidP="0062720C">
      <w:r w:rsidRPr="00780F44">
        <w:t xml:space="preserve">Each student will have to deliver a </w:t>
      </w:r>
      <w:r w:rsidRPr="00780F44">
        <w:rPr>
          <w:b/>
        </w:rPr>
        <w:t>public defense</w:t>
      </w:r>
      <w:r w:rsidRPr="00780F44">
        <w:t xml:space="preserve"> of their work in front of the other students, trainers</w:t>
      </w:r>
      <w:r w:rsidR="00A0141C" w:rsidRPr="00780F44">
        <w:t>,</w:t>
      </w:r>
      <w:r w:rsidRPr="00780F44">
        <w:t xml:space="preserve"> and assistants. Students will have </w:t>
      </w:r>
      <w:r w:rsidR="00E7160A" w:rsidRPr="00CC7014">
        <w:rPr>
          <w:b/>
        </w:rPr>
        <w:t>20</w:t>
      </w:r>
      <w:r w:rsidRPr="00CC7014">
        <w:rPr>
          <w:b/>
        </w:rPr>
        <w:t xml:space="preserve"> minutes</w:t>
      </w:r>
      <w:r w:rsidRPr="00780F44">
        <w:t xml:space="preserve"> for the following:</w:t>
      </w:r>
    </w:p>
    <w:p w14:paraId="1805F494" w14:textId="77777777" w:rsidR="0062720C" w:rsidRPr="00780F44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rPr>
          <w:b/>
        </w:rPr>
        <w:t>Demonstrate</w:t>
      </w:r>
      <w:r w:rsidRPr="00780F44">
        <w:t xml:space="preserve"> how the application works (very shortly)</w:t>
      </w:r>
    </w:p>
    <w:p w14:paraId="3784998C" w14:textId="7E3A2F44" w:rsidR="0062720C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t xml:space="preserve">Show the </w:t>
      </w:r>
      <w:r w:rsidRPr="00780F44">
        <w:rPr>
          <w:b/>
        </w:rPr>
        <w:t>source code</w:t>
      </w:r>
      <w:r w:rsidRPr="00780F44">
        <w:t xml:space="preserve"> and explain how it works</w:t>
      </w:r>
    </w:p>
    <w:p w14:paraId="19344063" w14:textId="19E816FA" w:rsidR="004D0618" w:rsidRPr="00780F44" w:rsidRDefault="004D0618" w:rsidP="004D0618">
      <w:pPr>
        <w:numPr>
          <w:ilvl w:val="0"/>
          <w:numId w:val="12"/>
        </w:numPr>
        <w:spacing w:before="0" w:after="200"/>
        <w:contextualSpacing/>
      </w:pPr>
      <w:r w:rsidRPr="00A608A1">
        <w:t>Show any bonus functionalities</w:t>
      </w:r>
      <w:r>
        <w:t xml:space="preserve"> they have implemented</w:t>
      </w:r>
    </w:p>
    <w:p w14:paraId="26815042" w14:textId="4B0B8BB1" w:rsidR="003E7AFE" w:rsidRPr="00780F44" w:rsidRDefault="003E7AFE" w:rsidP="0062720C">
      <w:pPr>
        <w:numPr>
          <w:ilvl w:val="0"/>
          <w:numId w:val="12"/>
        </w:numPr>
        <w:spacing w:before="0" w:after="200"/>
        <w:contextualSpacing/>
      </w:pPr>
      <w:bookmarkStart w:id="2" w:name="_Hlk86053721"/>
      <w:r w:rsidRPr="00780F44">
        <w:t xml:space="preserve">Answer </w:t>
      </w:r>
      <w:r w:rsidRPr="00780F44">
        <w:rPr>
          <w:b/>
          <w:bCs/>
        </w:rPr>
        <w:t>questions</w:t>
      </w:r>
    </w:p>
    <w:bookmarkEnd w:id="2"/>
    <w:p w14:paraId="528BBD06" w14:textId="77777777" w:rsidR="00D735FF" w:rsidRPr="00780F44" w:rsidRDefault="00D735FF" w:rsidP="00D735FF">
      <w:pPr>
        <w:spacing w:before="0" w:after="200"/>
        <w:ind w:left="720"/>
        <w:contextualSpacing/>
      </w:pPr>
    </w:p>
    <w:p w14:paraId="1F0C08ED" w14:textId="34C67D1E" w:rsidR="0062720C" w:rsidRPr="00780F44" w:rsidRDefault="0062720C" w:rsidP="0062720C">
      <w:r w:rsidRPr="00780F44">
        <w:t xml:space="preserve">Please be </w:t>
      </w:r>
      <w:r w:rsidRPr="00780F44">
        <w:rPr>
          <w:b/>
        </w:rPr>
        <w:t xml:space="preserve">strict in </w:t>
      </w:r>
      <w:r w:rsidR="00A0141C" w:rsidRPr="00780F44">
        <w:rPr>
          <w:b/>
        </w:rPr>
        <w:t xml:space="preserve">the </w:t>
      </w:r>
      <w:r w:rsidRPr="00780F44">
        <w:rPr>
          <w:b/>
        </w:rPr>
        <w:t>timing</w:t>
      </w:r>
      <w:r w:rsidRPr="00780F44">
        <w:t xml:space="preserve">! </w:t>
      </w:r>
      <w:r w:rsidR="000D515D" w:rsidRPr="008E7723">
        <w:t>O</w:t>
      </w:r>
      <w:r w:rsidRPr="008E7723">
        <w:t xml:space="preserve">n the </w:t>
      </w:r>
      <w:bookmarkStart w:id="3" w:name="_Hlk86053553"/>
      <w:r w:rsidR="000D515D" w:rsidRPr="008E7723">
        <w:rPr>
          <w:b/>
          <w:bCs/>
          <w:lang w:val="bg-BG"/>
        </w:rPr>
        <w:t>1</w:t>
      </w:r>
      <w:r w:rsidR="00E7160A" w:rsidRPr="008E7723">
        <w:rPr>
          <w:b/>
          <w:bCs/>
        </w:rPr>
        <w:t>0</w:t>
      </w:r>
      <w:r w:rsidRPr="008E7723">
        <w:rPr>
          <w:b/>
          <w:bCs/>
          <w:vertAlign w:val="superscript"/>
        </w:rPr>
        <w:t>th</w:t>
      </w:r>
      <w:bookmarkEnd w:id="3"/>
      <w:r w:rsidRPr="008E7723">
        <w:t xml:space="preserve"> minute</w:t>
      </w:r>
      <w:r w:rsidR="00A0141C" w:rsidRPr="008E7723">
        <w:t>,</w:t>
      </w:r>
      <w:r w:rsidRPr="008E7723">
        <w:t xml:space="preserve"> you</w:t>
      </w:r>
      <w:r w:rsidR="000D515D" w:rsidRPr="008E7723">
        <w:t>r presentation ends.</w:t>
      </w:r>
      <w:r w:rsidRPr="008E7723">
        <w:t xml:space="preserve"> </w:t>
      </w:r>
      <w:r w:rsidR="000D515D" w:rsidRPr="008E7723">
        <w:t xml:space="preserve">The remaining time will be for a </w:t>
      </w:r>
      <w:r w:rsidR="000D515D" w:rsidRPr="008E7723">
        <w:rPr>
          <w:b/>
          <w:bCs/>
        </w:rPr>
        <w:t>que</w:t>
      </w:r>
      <w:r w:rsidR="00CC7014" w:rsidRPr="008E7723">
        <w:rPr>
          <w:b/>
          <w:bCs/>
        </w:rPr>
        <w:t>stion</w:t>
      </w:r>
      <w:r w:rsidR="00C5140D" w:rsidRPr="008E7723">
        <w:rPr>
          <w:b/>
          <w:bCs/>
        </w:rPr>
        <w:t>-and-</w:t>
      </w:r>
      <w:r w:rsidR="00CC7014" w:rsidRPr="008E7723">
        <w:rPr>
          <w:b/>
          <w:bCs/>
        </w:rPr>
        <w:t>answer</w:t>
      </w:r>
      <w:r w:rsidR="00CC7014" w:rsidRPr="008E7723">
        <w:t xml:space="preserve"> session</w:t>
      </w:r>
      <w:r w:rsidR="003E7AFE" w:rsidRPr="008E7723">
        <w:rPr>
          <w:bCs/>
        </w:rPr>
        <w:t>.</w:t>
      </w:r>
    </w:p>
    <w:p w14:paraId="2BBF2CC3" w14:textId="1544DBD1" w:rsidR="0062720C" w:rsidRDefault="0062720C" w:rsidP="0062720C">
      <w:r w:rsidRPr="00780F44">
        <w:t xml:space="preserve">Be </w:t>
      </w:r>
      <w:r w:rsidRPr="00780F44">
        <w:rPr>
          <w:b/>
        </w:rPr>
        <w:t>well prepared</w:t>
      </w:r>
      <w:r w:rsidRPr="00780F44">
        <w:t xml:space="preserve"> </w:t>
      </w:r>
      <w:r w:rsidR="00780F44">
        <w:t>to</w:t>
      </w:r>
      <w:r w:rsidRPr="00780F44">
        <w:t xml:space="preserve"> present </w:t>
      </w:r>
      <w:r w:rsidR="00A0141C" w:rsidRPr="00780F44">
        <w:t xml:space="preserve">the </w:t>
      </w:r>
      <w:r w:rsidRPr="00780F44">
        <w:t xml:space="preserve">maximum of your work for </w:t>
      </w:r>
      <w:r w:rsidR="00A0141C" w:rsidRPr="00780F44">
        <w:t xml:space="preserve">the </w:t>
      </w:r>
      <w:r w:rsidRPr="00780F44">
        <w:t>minimum</w:t>
      </w:r>
      <w:r w:rsidR="006F4C45">
        <w:t xml:space="preserve"> amount of</w:t>
      </w:r>
      <w:r w:rsidRPr="00780F44">
        <w:t xml:space="preserve"> time. Open </w:t>
      </w:r>
      <w:r w:rsidRPr="00780F44">
        <w:rPr>
          <w:b/>
          <w:bCs/>
        </w:rPr>
        <w:t>the project assets</w:t>
      </w:r>
      <w:r w:rsidRPr="00780F44">
        <w:t xml:space="preserve"> beforehand to save time.</w:t>
      </w:r>
    </w:p>
    <w:p w14:paraId="07B7996B" w14:textId="1C361614" w:rsidR="00613CE2" w:rsidRPr="00B32F1E" w:rsidRDefault="001A4DFA" w:rsidP="0062720C">
      <w:pPr>
        <w:rPr>
          <w:b/>
          <w:bCs/>
        </w:rPr>
      </w:pPr>
      <w:r>
        <w:t xml:space="preserve">The project defense will be happening </w:t>
      </w:r>
      <w:r w:rsidRPr="000031CA">
        <w:rPr>
          <w:b/>
          <w:bCs/>
        </w:rPr>
        <w:t>online</w:t>
      </w:r>
      <w:r>
        <w:t xml:space="preserve"> through </w:t>
      </w:r>
      <w:r>
        <w:rPr>
          <w:b/>
          <w:bCs/>
        </w:rPr>
        <w:t>Discord.</w:t>
      </w:r>
    </w:p>
    <w:p w14:paraId="3ADAA44B" w14:textId="4927C547" w:rsidR="0062720C" w:rsidRPr="00780F44" w:rsidRDefault="0062720C" w:rsidP="00FD1194">
      <w:pPr>
        <w:pStyle w:val="Heading2"/>
      </w:pPr>
      <w:r w:rsidRPr="00780F44">
        <w:t>Assessment Criteria</w:t>
      </w:r>
    </w:p>
    <w:p w14:paraId="7F787DF9" w14:textId="1620E866" w:rsidR="00C67AE1" w:rsidRDefault="001A4DFA" w:rsidP="00C67AE1">
      <w:pPr>
        <w:pStyle w:val="Heading3"/>
      </w:pPr>
      <w:r>
        <w:t>General Requirements – 3</w:t>
      </w:r>
      <w:r w:rsidR="00C67AE1" w:rsidRPr="00780F44">
        <w:t>0 %</w:t>
      </w:r>
    </w:p>
    <w:p w14:paraId="25D81805" w14:textId="1AFE4FA6" w:rsidR="006F4C45" w:rsidRPr="006F4C45" w:rsidRDefault="006F4C45" w:rsidP="006F4C45">
      <w:r>
        <w:t>Implementing all the general requirements will grant you a place on the defense schedule. All projects that do not have the general requirements will not be accepted for defense.</w:t>
      </w:r>
    </w:p>
    <w:p w14:paraId="45A027AC" w14:textId="18233569" w:rsidR="00C67AE1" w:rsidRPr="00780F44" w:rsidRDefault="001A4DFA" w:rsidP="00C67AE1">
      <w:pPr>
        <w:pStyle w:val="Heading3"/>
      </w:pPr>
      <w:r>
        <w:t>Other Requirements – 45</w:t>
      </w:r>
      <w:r w:rsidR="00C67AE1" w:rsidRPr="00780F44">
        <w:t xml:space="preserve"> % </w:t>
      </w:r>
    </w:p>
    <w:p w14:paraId="0094F837" w14:textId="7B3735E4" w:rsidR="0062720C" w:rsidRPr="00780F44" w:rsidRDefault="0062720C" w:rsidP="00382225">
      <w:pPr>
        <w:pStyle w:val="Heading3"/>
      </w:pPr>
      <w:r w:rsidRPr="00780F44">
        <w:t xml:space="preserve">Functionality Presentation – </w:t>
      </w:r>
      <w:r w:rsidR="001A4DFA">
        <w:t>5</w:t>
      </w:r>
      <w:r w:rsidRPr="00780F44">
        <w:t xml:space="preserve"> %</w:t>
      </w:r>
    </w:p>
    <w:p w14:paraId="6E030482" w14:textId="3824A353" w:rsidR="0062720C" w:rsidRPr="00780F44" w:rsidRDefault="0062720C" w:rsidP="0062720C">
      <w:r w:rsidRPr="00780F44">
        <w:t>Adequately demonstrate the requested functionality. Know your way around the application and quickly demonstrate the code.</w:t>
      </w:r>
    </w:p>
    <w:p w14:paraId="04D0E7B7" w14:textId="4B1CC857" w:rsidR="0062720C" w:rsidRPr="00780F44" w:rsidRDefault="0062720C" w:rsidP="00382225">
      <w:pPr>
        <w:pStyle w:val="Heading3"/>
      </w:pPr>
      <w:r w:rsidRPr="00780F44">
        <w:t xml:space="preserve">Answering Questions – </w:t>
      </w:r>
      <w:r w:rsidR="00C67AE1" w:rsidRPr="00780F44">
        <w:t>2</w:t>
      </w:r>
      <w:r w:rsidR="00382225" w:rsidRPr="00780F44">
        <w:t>0</w:t>
      </w:r>
      <w:r w:rsidRPr="00780F44">
        <w:t xml:space="preserve"> %</w:t>
      </w:r>
    </w:p>
    <w:p w14:paraId="5D56197E" w14:textId="77777777" w:rsidR="0062720C" w:rsidRPr="00780F44" w:rsidRDefault="0062720C" w:rsidP="0062720C">
      <w:r w:rsidRPr="00780F44">
        <w:t>Answer questions about potential functionality outside the scope of the project.</w:t>
      </w:r>
    </w:p>
    <w:p w14:paraId="4B1CD196" w14:textId="77777777" w:rsidR="0062720C" w:rsidRPr="00780F44" w:rsidRDefault="0062720C" w:rsidP="00382225">
      <w:pPr>
        <w:pStyle w:val="Heading3"/>
      </w:pPr>
      <w:r w:rsidRPr="00780F44">
        <w:t>Bonuses – up to 10 %</w:t>
      </w:r>
    </w:p>
    <w:p w14:paraId="70CE5387" w14:textId="61F9BC0E" w:rsidR="00613CE2" w:rsidRPr="00B32F1E" w:rsidRDefault="0062720C" w:rsidP="0062720C">
      <w:r w:rsidRPr="00780F44">
        <w:t>Additional functionality or libraries outside the general requirements, with motivated usage.</w:t>
      </w:r>
    </w:p>
    <w:p w14:paraId="3AEBE332" w14:textId="77777777" w:rsidR="001A4DFA" w:rsidRPr="00780F44" w:rsidRDefault="001A4DFA" w:rsidP="001A4DFA">
      <w:pPr>
        <w:pStyle w:val="Heading2"/>
      </w:pPr>
      <w:r w:rsidRPr="00780F44">
        <w:t>Restrictions</w:t>
      </w:r>
    </w:p>
    <w:p w14:paraId="0677C9C3" w14:textId="77777777" w:rsidR="001A4DFA" w:rsidRPr="00780F44" w:rsidRDefault="001A4DFA" w:rsidP="001A4DFA">
      <w:bookmarkStart w:id="4" w:name="_Hlk86053898"/>
      <w:r w:rsidRPr="00780F44">
        <w:t xml:space="preserve">You can use </w:t>
      </w:r>
      <w:r w:rsidRPr="00780F44">
        <w:rPr>
          <w:b/>
          <w:bCs/>
        </w:rPr>
        <w:t>parts</w:t>
      </w:r>
      <w:r w:rsidRPr="00780F44">
        <w:t xml:space="preserve"> (some components, routing configurations, form validation, etc...) of the </w:t>
      </w:r>
      <w:r w:rsidRPr="00780F44">
        <w:rPr>
          <w:b/>
          <w:bCs/>
        </w:rPr>
        <w:t>course workshop</w:t>
      </w:r>
      <w:r w:rsidRPr="00780F44">
        <w:t xml:space="preserve">, but you are </w:t>
      </w:r>
      <w:r w:rsidRPr="00780F44">
        <w:rPr>
          <w:b/>
          <w:bCs/>
        </w:rPr>
        <w:t>NOT</w:t>
      </w:r>
      <w:r w:rsidRPr="00780F44">
        <w:t xml:space="preserve"> allowed to use the </w:t>
      </w:r>
      <w:r w:rsidRPr="00780F44">
        <w:rPr>
          <w:b/>
          <w:bCs/>
        </w:rPr>
        <w:t>whole workshop</w:t>
      </w:r>
      <w:r w:rsidRPr="00780F44">
        <w:t xml:space="preserve"> as your project assignment. You are </w:t>
      </w:r>
      <w:r w:rsidRPr="00780F44">
        <w:rPr>
          <w:b/>
          <w:bCs/>
        </w:rPr>
        <w:t>NOT</w:t>
      </w:r>
      <w:r w:rsidRPr="00780F44">
        <w:t xml:space="preserve"> allowed to use </w:t>
      </w:r>
      <w:r w:rsidRPr="00780F44">
        <w:rPr>
          <w:b/>
          <w:bCs/>
        </w:rPr>
        <w:t>HTML &amp; CSS</w:t>
      </w:r>
      <w:r w:rsidRPr="00780F44">
        <w:t xml:space="preserve"> structures from </w:t>
      </w:r>
      <w:r w:rsidRPr="00AF0171">
        <w:rPr>
          <w:lang w:val="en-GB"/>
        </w:rPr>
        <w:t>any SoftUni course</w:t>
      </w:r>
      <w:r w:rsidRPr="00780F44">
        <w:t>.</w:t>
      </w:r>
    </w:p>
    <w:bookmarkEnd w:id="4"/>
    <w:p w14:paraId="2E16CC71" w14:textId="77777777" w:rsidR="009D0C05" w:rsidRPr="00780F44" w:rsidRDefault="009D0C05" w:rsidP="009D0C05">
      <w:pPr>
        <w:pStyle w:val="Heading2"/>
      </w:pPr>
      <w:r w:rsidRPr="00780F44">
        <w:t>Project Challenge</w:t>
      </w:r>
    </w:p>
    <w:p w14:paraId="3BADD83A" w14:textId="16C618DC" w:rsidR="009D0C05" w:rsidRPr="00780F44" w:rsidRDefault="009D0C05" w:rsidP="009D0C05">
      <w:r w:rsidRPr="00780F44">
        <w:t xml:space="preserve">The </w:t>
      </w:r>
      <w:r w:rsidRPr="00CC7014">
        <w:rPr>
          <w:b/>
          <w:bCs/>
        </w:rPr>
        <w:t xml:space="preserve">best </w:t>
      </w:r>
      <w:r w:rsidR="006F4C45" w:rsidRPr="00CC7014">
        <w:rPr>
          <w:b/>
          <w:bCs/>
        </w:rPr>
        <w:t xml:space="preserve">three </w:t>
      </w:r>
      <w:r w:rsidRPr="00CC7014">
        <w:rPr>
          <w:b/>
          <w:bCs/>
        </w:rPr>
        <w:t>projects</w:t>
      </w:r>
      <w:r w:rsidRPr="00780F44">
        <w:t xml:space="preserve"> will win a discount for the next course or module:</w:t>
      </w:r>
    </w:p>
    <w:p w14:paraId="174D065C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First place – 80% discount voucher</w:t>
      </w:r>
    </w:p>
    <w:p w14:paraId="00F9B05F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Second place – 50% discount voucher</w:t>
      </w:r>
    </w:p>
    <w:p w14:paraId="05EFE1CA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Third place – 30% discount voucher</w:t>
      </w:r>
    </w:p>
    <w:p w14:paraId="2B8ABCEB" w14:textId="77777777" w:rsidR="001A4DFA" w:rsidRDefault="009D0C05" w:rsidP="009D0C05">
      <w:r w:rsidRPr="00780F44">
        <w:lastRenderedPageBreak/>
        <w:t xml:space="preserve">The ranking of the projects is done </w:t>
      </w:r>
      <w:r w:rsidRPr="00780F44">
        <w:rPr>
          <w:b/>
          <w:bCs/>
        </w:rPr>
        <w:t>based only on the submitted project</w:t>
      </w:r>
      <w:r w:rsidRPr="00780F44">
        <w:t xml:space="preserve"> (it does not include the assessment of the theoretical exam).</w:t>
      </w:r>
      <w:r w:rsidR="001A4DFA" w:rsidRPr="001A4DFA">
        <w:t xml:space="preserve"> </w:t>
      </w:r>
      <w:r w:rsidR="001A4DFA" w:rsidRPr="00F55B4C">
        <w:t>Please make sure your project works when downloaded from the repository and keep it available at the same link up to 3 weeks after the exam.</w:t>
      </w:r>
    </w:p>
    <w:p w14:paraId="6523C822" w14:textId="0670BF4D" w:rsidR="00747B7D" w:rsidRPr="003E4DFF" w:rsidRDefault="009D0C05" w:rsidP="005E04C4">
      <w:pPr>
        <w:rPr>
          <w:lang w:val="bg-BG"/>
        </w:rPr>
      </w:pPr>
      <w:r w:rsidRPr="00780F44">
        <w:t xml:space="preserve">The voucher could be used for </w:t>
      </w:r>
      <w:r w:rsidRPr="00780F44">
        <w:rPr>
          <w:b/>
          <w:bCs/>
        </w:rPr>
        <w:t>one course or one module in the open or the professional program at SoftUni</w:t>
      </w:r>
      <w:r w:rsidRPr="00780F44">
        <w:t xml:space="preserve">. It </w:t>
      </w:r>
      <w:r w:rsidRPr="00780F44">
        <w:rPr>
          <w:b/>
          <w:bCs/>
        </w:rPr>
        <w:t>cannot be divided</w:t>
      </w:r>
      <w:r w:rsidRPr="00780F44">
        <w:t xml:space="preserve"> into parts or </w:t>
      </w:r>
      <w:r w:rsidRPr="00780F44">
        <w:rPr>
          <w:b/>
          <w:bCs/>
        </w:rPr>
        <w:t>given to another person</w:t>
      </w:r>
      <w:r w:rsidRPr="00780F44">
        <w:t xml:space="preserve">. The voucher is valid for </w:t>
      </w:r>
      <w:r w:rsidRPr="00780F44">
        <w:rPr>
          <w:b/>
          <w:bCs/>
        </w:rPr>
        <w:t>one year</w:t>
      </w:r>
      <w:r w:rsidRPr="00780F44">
        <w:t xml:space="preserve"> </w:t>
      </w:r>
      <w:r w:rsidR="006F4C45">
        <w:t>after</w:t>
      </w:r>
      <w:r w:rsidRPr="00780F44">
        <w:t xml:space="preserve"> the announcement of the winners.</w:t>
      </w:r>
    </w:p>
    <w:sectPr w:rsidR="00747B7D" w:rsidRPr="003E4DF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F12438" w14:textId="77777777" w:rsidR="00F81D88" w:rsidRDefault="00F81D88" w:rsidP="008068A2">
      <w:pPr>
        <w:spacing w:after="0" w:line="240" w:lineRule="auto"/>
      </w:pPr>
      <w:r>
        <w:separator/>
      </w:r>
    </w:p>
  </w:endnote>
  <w:endnote w:type="continuationSeparator" w:id="0">
    <w:p w14:paraId="5110E4EF" w14:textId="77777777" w:rsidR="00F81D88" w:rsidRDefault="00F81D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ED86D" w14:textId="419BC31F" w:rsidR="006E57FB" w:rsidRPr="009D0C05" w:rsidRDefault="009D0C05" w:rsidP="009D0C05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3D751" wp14:editId="081E496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3" name="Текстово 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0823D" w14:textId="77777777" w:rsidR="009D0C05" w:rsidRPr="002C539D" w:rsidRDefault="009D0C05" w:rsidP="009D0C0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53D751" id="_x0000_t202" coordsize="21600,21600" o:spt="202" path="m,l,21600r21600,l21600,xe">
              <v:stroke joinstyle="miter"/>
              <v:path gradientshapeok="t" o:connecttype="rect"/>
            </v:shapetype>
            <v:shape id="Текстово поле 1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" filled="f" stroked="f" strokeweight=".5pt">
              <v:textbox inset=".5mm,0,0,0">
                <w:txbxContent>
                  <w:p w14:paraId="2F00823D" w14:textId="77777777" w:rsidR="009D0C05" w:rsidRPr="002C539D" w:rsidRDefault="009D0C05" w:rsidP="009D0C0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780589" wp14:editId="0127922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2" name="Текстово 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9127F7" w14:textId="77777777" w:rsidR="009D0C05" w:rsidRPr="002C539D" w:rsidRDefault="009D0C05" w:rsidP="009D0C0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8B70558" w14:textId="77777777" w:rsidR="009D0C05" w:rsidRPr="00596AA5" w:rsidRDefault="009D0C05" w:rsidP="009D0C0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550046" wp14:editId="77F8484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F9DD9B" wp14:editId="2EB7491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7AEF23" wp14:editId="2F34E303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F5C701" wp14:editId="61E02DD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4B0E41" wp14:editId="0A6ED791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508434" wp14:editId="00ECB761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443BAB7" wp14:editId="055EB3F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D2B7DB0" wp14:editId="28818E6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D421115" wp14:editId="3A95F8CE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780589" id="Текстово поле 12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" filled="f" stroked="f">
              <v:textbox inset=".5mm,1.2mm,.5mm,.5mm">
                <w:txbxContent>
                  <w:p w14:paraId="419127F7" w14:textId="77777777" w:rsidR="009D0C05" w:rsidRPr="002C539D" w:rsidRDefault="009D0C05" w:rsidP="009D0C0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8B70558" w14:textId="77777777" w:rsidR="009D0C05" w:rsidRPr="00596AA5" w:rsidRDefault="009D0C05" w:rsidP="009D0C0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550046" wp14:editId="77F8484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F9DD9B" wp14:editId="2EB7491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7AEF23" wp14:editId="2F34E303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AF5C701" wp14:editId="61E02DD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4B0E41" wp14:editId="0A6ED791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508434" wp14:editId="00ECB761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443BAB7" wp14:editId="055EB3F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D2B7DB0" wp14:editId="28818E6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D421115" wp14:editId="3A95F8CE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2B94612" wp14:editId="48C208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43791AB5" wp14:editId="1E9B442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1" name="Право съединени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132E8C" id="Право съединение 1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02659A" wp14:editId="27E02F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Текстово 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6D270" w14:textId="3C5E1F9C" w:rsidR="009D0C05" w:rsidRPr="00596AA5" w:rsidRDefault="009D0C05" w:rsidP="009D0C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7C4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9C7C41" w:rsidRPr="009C7C41">
                              <w:rPr>
                                <w:noProof/>
                                <w:sz w:val="18"/>
                                <w:szCs w:val="18"/>
                              </w:rPr>
                              <w:t>3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02659A" id="Текстово поле 10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" filled="f" stroked="f" strokeweight=".5pt">
              <v:textbox inset="0,0,0,0">
                <w:txbxContent>
                  <w:p w14:paraId="2676D270" w14:textId="3C5E1F9C" w:rsidR="009D0C05" w:rsidRPr="00596AA5" w:rsidRDefault="009D0C05" w:rsidP="009D0C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7C4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013DD8">
                      <w:fldChar w:fldCharType="begin"/>
                    </w:r>
                    <w:r w:rsidR="00013DD8">
                      <w:instrText xml:space="preserve"> NUMPAGES   \* MERGEFORMAT </w:instrText>
                    </w:r>
                    <w:r w:rsidR="00013DD8">
                      <w:fldChar w:fldCharType="separate"/>
                    </w:r>
                    <w:r w:rsidR="009C7C41" w:rsidRPr="009C7C4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013DD8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07BD84" w14:textId="77777777" w:rsidR="00F81D88" w:rsidRDefault="00F81D88" w:rsidP="008068A2">
      <w:pPr>
        <w:spacing w:after="0" w:line="240" w:lineRule="auto"/>
      </w:pPr>
      <w:r>
        <w:separator/>
      </w:r>
    </w:p>
  </w:footnote>
  <w:footnote w:type="continuationSeparator" w:id="0">
    <w:p w14:paraId="03B10BA7" w14:textId="77777777" w:rsidR="00F81D88" w:rsidRDefault="00F81D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81854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03D66"/>
    <w:multiLevelType w:val="hybridMultilevel"/>
    <w:tmpl w:val="59465F74"/>
    <w:lvl w:ilvl="0" w:tplc="32DEFF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52015"/>
    <w:multiLevelType w:val="hybridMultilevel"/>
    <w:tmpl w:val="368C0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023E8"/>
    <w:multiLevelType w:val="hybridMultilevel"/>
    <w:tmpl w:val="5EEE27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F85623"/>
    <w:multiLevelType w:val="hybridMultilevel"/>
    <w:tmpl w:val="79949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FF6B47"/>
    <w:multiLevelType w:val="hybridMultilevel"/>
    <w:tmpl w:val="A6A4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9B02DC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2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427E89"/>
    <w:multiLevelType w:val="hybridMultilevel"/>
    <w:tmpl w:val="4CF01B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9A2963"/>
    <w:multiLevelType w:val="hybridMultilevel"/>
    <w:tmpl w:val="B02AC5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4073A9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8" w15:restartNumberingAfterBreak="0">
    <w:nsid w:val="7A0155B4"/>
    <w:multiLevelType w:val="hybridMultilevel"/>
    <w:tmpl w:val="11008B30"/>
    <w:lvl w:ilvl="0" w:tplc="ECB2E7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517092">
    <w:abstractNumId w:val="1"/>
  </w:num>
  <w:num w:numId="2" w16cid:durableId="352926831">
    <w:abstractNumId w:val="22"/>
  </w:num>
  <w:num w:numId="3" w16cid:durableId="8997024">
    <w:abstractNumId w:val="24"/>
  </w:num>
  <w:num w:numId="4" w16cid:durableId="63529873">
    <w:abstractNumId w:val="23"/>
  </w:num>
  <w:num w:numId="5" w16cid:durableId="628971959">
    <w:abstractNumId w:val="17"/>
  </w:num>
  <w:num w:numId="6" w16cid:durableId="135294696">
    <w:abstractNumId w:val="34"/>
  </w:num>
  <w:num w:numId="7" w16cid:durableId="377701067">
    <w:abstractNumId w:val="18"/>
  </w:num>
  <w:num w:numId="8" w16cid:durableId="943342004">
    <w:abstractNumId w:val="0"/>
  </w:num>
  <w:num w:numId="9" w16cid:durableId="359161435">
    <w:abstractNumId w:val="38"/>
  </w:num>
  <w:num w:numId="10" w16cid:durableId="1237008706">
    <w:abstractNumId w:val="11"/>
  </w:num>
  <w:num w:numId="11" w16cid:durableId="1494445371">
    <w:abstractNumId w:val="27"/>
  </w:num>
  <w:num w:numId="12" w16cid:durableId="615410267">
    <w:abstractNumId w:val="28"/>
  </w:num>
  <w:num w:numId="13" w16cid:durableId="1876457526">
    <w:abstractNumId w:val="30"/>
  </w:num>
  <w:num w:numId="14" w16cid:durableId="1730837367">
    <w:abstractNumId w:val="3"/>
  </w:num>
  <w:num w:numId="15" w16cid:durableId="279193600">
    <w:abstractNumId w:val="8"/>
  </w:num>
  <w:num w:numId="16" w16cid:durableId="689256402">
    <w:abstractNumId w:val="25"/>
  </w:num>
  <w:num w:numId="17" w16cid:durableId="18970824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76154557">
    <w:abstractNumId w:val="4"/>
  </w:num>
  <w:num w:numId="19" w16cid:durableId="2141416892">
    <w:abstractNumId w:val="19"/>
  </w:num>
  <w:num w:numId="20" w16cid:durableId="1419715408">
    <w:abstractNumId w:val="2"/>
  </w:num>
  <w:num w:numId="21" w16cid:durableId="1096554074">
    <w:abstractNumId w:val="26"/>
  </w:num>
  <w:num w:numId="22" w16cid:durableId="1678651733">
    <w:abstractNumId w:val="21"/>
  </w:num>
  <w:num w:numId="23" w16cid:durableId="870460287">
    <w:abstractNumId w:val="29"/>
  </w:num>
  <w:num w:numId="24" w16cid:durableId="1753890004">
    <w:abstractNumId w:val="32"/>
  </w:num>
  <w:num w:numId="25" w16cid:durableId="2096322486">
    <w:abstractNumId w:val="5"/>
  </w:num>
  <w:num w:numId="26" w16cid:durableId="1736850759">
    <w:abstractNumId w:val="20"/>
  </w:num>
  <w:num w:numId="27" w16cid:durableId="830291149">
    <w:abstractNumId w:val="36"/>
  </w:num>
  <w:num w:numId="28" w16cid:durableId="439029675">
    <w:abstractNumId w:val="7"/>
  </w:num>
  <w:num w:numId="29" w16cid:durableId="1400203834">
    <w:abstractNumId w:val="12"/>
  </w:num>
  <w:num w:numId="30" w16cid:durableId="1764522166">
    <w:abstractNumId w:val="33"/>
  </w:num>
  <w:num w:numId="31" w16cid:durableId="1451246011">
    <w:abstractNumId w:val="9"/>
  </w:num>
  <w:num w:numId="32" w16cid:durableId="1723552941">
    <w:abstractNumId w:val="37"/>
  </w:num>
  <w:num w:numId="33" w16cid:durableId="1435514518">
    <w:abstractNumId w:val="35"/>
  </w:num>
  <w:num w:numId="34" w16cid:durableId="280961148">
    <w:abstractNumId w:val="6"/>
  </w:num>
  <w:num w:numId="35" w16cid:durableId="1668629639">
    <w:abstractNumId w:val="15"/>
  </w:num>
  <w:num w:numId="36" w16cid:durableId="1093819772">
    <w:abstractNumId w:val="31"/>
  </w:num>
  <w:num w:numId="37" w16cid:durableId="39983082">
    <w:abstractNumId w:val="10"/>
  </w:num>
  <w:num w:numId="38" w16cid:durableId="1319264636">
    <w:abstractNumId w:val="39"/>
  </w:num>
  <w:num w:numId="39" w16cid:durableId="926577653">
    <w:abstractNumId w:val="16"/>
  </w:num>
  <w:num w:numId="40" w16cid:durableId="1424955148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jIzNjAysTA1NzVX0lEKTi0uzszPAykwrgUAZkTsoSwAAAA="/>
  </w:docVars>
  <w:rsids>
    <w:rsidRoot w:val="008068A2"/>
    <w:rsid w:val="00002B57"/>
    <w:rsid w:val="00002C1C"/>
    <w:rsid w:val="00003799"/>
    <w:rsid w:val="00007044"/>
    <w:rsid w:val="000136AA"/>
    <w:rsid w:val="00013DD8"/>
    <w:rsid w:val="00014679"/>
    <w:rsid w:val="00014E83"/>
    <w:rsid w:val="00016D20"/>
    <w:rsid w:val="00025F04"/>
    <w:rsid w:val="0003370B"/>
    <w:rsid w:val="0003475A"/>
    <w:rsid w:val="000548E5"/>
    <w:rsid w:val="00064BB6"/>
    <w:rsid w:val="00064D15"/>
    <w:rsid w:val="00067106"/>
    <w:rsid w:val="00076CE9"/>
    <w:rsid w:val="00086727"/>
    <w:rsid w:val="000954BF"/>
    <w:rsid w:val="00096459"/>
    <w:rsid w:val="000A0025"/>
    <w:rsid w:val="000A5CE5"/>
    <w:rsid w:val="000B39E6"/>
    <w:rsid w:val="000B56F0"/>
    <w:rsid w:val="000B68CE"/>
    <w:rsid w:val="000C49DA"/>
    <w:rsid w:val="000C5D4F"/>
    <w:rsid w:val="000D0854"/>
    <w:rsid w:val="000D515D"/>
    <w:rsid w:val="000F3C1F"/>
    <w:rsid w:val="000F4444"/>
    <w:rsid w:val="00103906"/>
    <w:rsid w:val="0011338B"/>
    <w:rsid w:val="0012270F"/>
    <w:rsid w:val="001275B9"/>
    <w:rsid w:val="00127650"/>
    <w:rsid w:val="001408BE"/>
    <w:rsid w:val="00142C75"/>
    <w:rsid w:val="00151840"/>
    <w:rsid w:val="001619DF"/>
    <w:rsid w:val="00162A12"/>
    <w:rsid w:val="00164CDC"/>
    <w:rsid w:val="00167CF1"/>
    <w:rsid w:val="00171021"/>
    <w:rsid w:val="00173075"/>
    <w:rsid w:val="00177107"/>
    <w:rsid w:val="00181597"/>
    <w:rsid w:val="00181DAB"/>
    <w:rsid w:val="00183A2C"/>
    <w:rsid w:val="00192692"/>
    <w:rsid w:val="001966C7"/>
    <w:rsid w:val="001A4DFA"/>
    <w:rsid w:val="001A6728"/>
    <w:rsid w:val="001B1FDE"/>
    <w:rsid w:val="001C1FCD"/>
    <w:rsid w:val="001C3880"/>
    <w:rsid w:val="001C766C"/>
    <w:rsid w:val="001D2464"/>
    <w:rsid w:val="001D2EEC"/>
    <w:rsid w:val="001E1161"/>
    <w:rsid w:val="001E1871"/>
    <w:rsid w:val="001E2ACE"/>
    <w:rsid w:val="001E3506"/>
    <w:rsid w:val="001E3FEF"/>
    <w:rsid w:val="001E77CA"/>
    <w:rsid w:val="00202683"/>
    <w:rsid w:val="00202CC2"/>
    <w:rsid w:val="00204F6B"/>
    <w:rsid w:val="00215FCE"/>
    <w:rsid w:val="002413B8"/>
    <w:rsid w:val="0024231A"/>
    <w:rsid w:val="002470DE"/>
    <w:rsid w:val="00253192"/>
    <w:rsid w:val="00255DD7"/>
    <w:rsid w:val="00262B43"/>
    <w:rsid w:val="0026416F"/>
    <w:rsid w:val="00264287"/>
    <w:rsid w:val="0026589D"/>
    <w:rsid w:val="002664E1"/>
    <w:rsid w:val="00267D12"/>
    <w:rsid w:val="002A2D2D"/>
    <w:rsid w:val="002A6C72"/>
    <w:rsid w:val="002B0473"/>
    <w:rsid w:val="002B08AD"/>
    <w:rsid w:val="002B2641"/>
    <w:rsid w:val="002B7064"/>
    <w:rsid w:val="002D1F91"/>
    <w:rsid w:val="002D7541"/>
    <w:rsid w:val="002E7360"/>
    <w:rsid w:val="002F56D7"/>
    <w:rsid w:val="0033212E"/>
    <w:rsid w:val="0033490F"/>
    <w:rsid w:val="00341B88"/>
    <w:rsid w:val="00355F65"/>
    <w:rsid w:val="00361D59"/>
    <w:rsid w:val="00370C49"/>
    <w:rsid w:val="0038037A"/>
    <w:rsid w:val="003817EF"/>
    <w:rsid w:val="00382225"/>
    <w:rsid w:val="00382A45"/>
    <w:rsid w:val="00387A4D"/>
    <w:rsid w:val="00394F16"/>
    <w:rsid w:val="003A1601"/>
    <w:rsid w:val="003A5602"/>
    <w:rsid w:val="003A585E"/>
    <w:rsid w:val="003B0278"/>
    <w:rsid w:val="003B08DF"/>
    <w:rsid w:val="003B6A53"/>
    <w:rsid w:val="003C1C2E"/>
    <w:rsid w:val="003E1013"/>
    <w:rsid w:val="003E167F"/>
    <w:rsid w:val="003E2A2C"/>
    <w:rsid w:val="003E4288"/>
    <w:rsid w:val="003E43E5"/>
    <w:rsid w:val="003E4DFF"/>
    <w:rsid w:val="003E6334"/>
    <w:rsid w:val="003E6BFB"/>
    <w:rsid w:val="003E7AFE"/>
    <w:rsid w:val="003F1864"/>
    <w:rsid w:val="00411303"/>
    <w:rsid w:val="00420210"/>
    <w:rsid w:val="00421AC6"/>
    <w:rsid w:val="004311CA"/>
    <w:rsid w:val="00441F7A"/>
    <w:rsid w:val="00443C66"/>
    <w:rsid w:val="00443E9F"/>
    <w:rsid w:val="0046669E"/>
    <w:rsid w:val="0047331A"/>
    <w:rsid w:val="00473B2B"/>
    <w:rsid w:val="00476D4B"/>
    <w:rsid w:val="004879B8"/>
    <w:rsid w:val="00491748"/>
    <w:rsid w:val="004A366A"/>
    <w:rsid w:val="004A7E77"/>
    <w:rsid w:val="004C4871"/>
    <w:rsid w:val="004C5EBE"/>
    <w:rsid w:val="004D0618"/>
    <w:rsid w:val="004D1DBC"/>
    <w:rsid w:val="004D29A9"/>
    <w:rsid w:val="004D3D2C"/>
    <w:rsid w:val="004D5372"/>
    <w:rsid w:val="004F497E"/>
    <w:rsid w:val="0050017E"/>
    <w:rsid w:val="005177D3"/>
    <w:rsid w:val="00517B12"/>
    <w:rsid w:val="00524789"/>
    <w:rsid w:val="00542A06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77AFD"/>
    <w:rsid w:val="005803E5"/>
    <w:rsid w:val="00584EDB"/>
    <w:rsid w:val="0058723E"/>
    <w:rsid w:val="00596357"/>
    <w:rsid w:val="005A6586"/>
    <w:rsid w:val="005B502F"/>
    <w:rsid w:val="005C0010"/>
    <w:rsid w:val="005C131C"/>
    <w:rsid w:val="005C6A24"/>
    <w:rsid w:val="005D3771"/>
    <w:rsid w:val="005E04C4"/>
    <w:rsid w:val="005E04CE"/>
    <w:rsid w:val="005E4794"/>
    <w:rsid w:val="005E569D"/>
    <w:rsid w:val="005E6CC9"/>
    <w:rsid w:val="00600083"/>
    <w:rsid w:val="00604363"/>
    <w:rsid w:val="006075A8"/>
    <w:rsid w:val="00613CE2"/>
    <w:rsid w:val="00624DCF"/>
    <w:rsid w:val="0062720C"/>
    <w:rsid w:val="00632674"/>
    <w:rsid w:val="00632757"/>
    <w:rsid w:val="0063342B"/>
    <w:rsid w:val="00644B3F"/>
    <w:rsid w:val="006532A2"/>
    <w:rsid w:val="00660523"/>
    <w:rsid w:val="006660E2"/>
    <w:rsid w:val="00670041"/>
    <w:rsid w:val="00670DFA"/>
    <w:rsid w:val="006719BA"/>
    <w:rsid w:val="00671FE2"/>
    <w:rsid w:val="00673B36"/>
    <w:rsid w:val="00674437"/>
    <w:rsid w:val="006914FD"/>
    <w:rsid w:val="00695634"/>
    <w:rsid w:val="006A21A0"/>
    <w:rsid w:val="006A2AE6"/>
    <w:rsid w:val="006A5127"/>
    <w:rsid w:val="006C09BE"/>
    <w:rsid w:val="006C41BF"/>
    <w:rsid w:val="006D239A"/>
    <w:rsid w:val="006D31D9"/>
    <w:rsid w:val="006D4363"/>
    <w:rsid w:val="006D47CC"/>
    <w:rsid w:val="006D640C"/>
    <w:rsid w:val="006E2245"/>
    <w:rsid w:val="006E55B4"/>
    <w:rsid w:val="006E57FB"/>
    <w:rsid w:val="006E7E50"/>
    <w:rsid w:val="006F4C45"/>
    <w:rsid w:val="006F7B02"/>
    <w:rsid w:val="00704432"/>
    <w:rsid w:val="007051DF"/>
    <w:rsid w:val="00710386"/>
    <w:rsid w:val="0071692E"/>
    <w:rsid w:val="00724DA4"/>
    <w:rsid w:val="00730E15"/>
    <w:rsid w:val="00744055"/>
    <w:rsid w:val="00747B7D"/>
    <w:rsid w:val="00761A1E"/>
    <w:rsid w:val="00763912"/>
    <w:rsid w:val="00770B05"/>
    <w:rsid w:val="00775ED2"/>
    <w:rsid w:val="00780F44"/>
    <w:rsid w:val="00781D0B"/>
    <w:rsid w:val="00784922"/>
    <w:rsid w:val="00785258"/>
    <w:rsid w:val="00791F02"/>
    <w:rsid w:val="0079324A"/>
    <w:rsid w:val="00794EEE"/>
    <w:rsid w:val="00795ACA"/>
    <w:rsid w:val="0079625D"/>
    <w:rsid w:val="0079641C"/>
    <w:rsid w:val="007A635E"/>
    <w:rsid w:val="007B698A"/>
    <w:rsid w:val="007C019F"/>
    <w:rsid w:val="007C2C37"/>
    <w:rsid w:val="007C3E81"/>
    <w:rsid w:val="007D1F12"/>
    <w:rsid w:val="007D2C25"/>
    <w:rsid w:val="007D5E95"/>
    <w:rsid w:val="007E0960"/>
    <w:rsid w:val="007E0A0C"/>
    <w:rsid w:val="007E185B"/>
    <w:rsid w:val="007E3070"/>
    <w:rsid w:val="007F177C"/>
    <w:rsid w:val="007F6061"/>
    <w:rsid w:val="00801502"/>
    <w:rsid w:val="008050DE"/>
    <w:rsid w:val="008063E1"/>
    <w:rsid w:val="008068A2"/>
    <w:rsid w:val="008105A0"/>
    <w:rsid w:val="00816744"/>
    <w:rsid w:val="00830E30"/>
    <w:rsid w:val="00831EEA"/>
    <w:rsid w:val="0084635C"/>
    <w:rsid w:val="00852705"/>
    <w:rsid w:val="00855091"/>
    <w:rsid w:val="0086146B"/>
    <w:rsid w:val="00861625"/>
    <w:rsid w:val="008617B5"/>
    <w:rsid w:val="00863C18"/>
    <w:rsid w:val="0087027E"/>
    <w:rsid w:val="00870828"/>
    <w:rsid w:val="008741DA"/>
    <w:rsid w:val="00874632"/>
    <w:rsid w:val="0088080B"/>
    <w:rsid w:val="0089183C"/>
    <w:rsid w:val="0089372F"/>
    <w:rsid w:val="00896E5E"/>
    <w:rsid w:val="008C2B83"/>
    <w:rsid w:val="008C5930"/>
    <w:rsid w:val="008D5AB9"/>
    <w:rsid w:val="008D5B01"/>
    <w:rsid w:val="008E05D1"/>
    <w:rsid w:val="008E45C0"/>
    <w:rsid w:val="008E6CF3"/>
    <w:rsid w:val="008E750B"/>
    <w:rsid w:val="008E7723"/>
    <w:rsid w:val="008F202C"/>
    <w:rsid w:val="008F5B43"/>
    <w:rsid w:val="008F5FDB"/>
    <w:rsid w:val="008F6035"/>
    <w:rsid w:val="00902E68"/>
    <w:rsid w:val="0090559C"/>
    <w:rsid w:val="00912BC6"/>
    <w:rsid w:val="0091688E"/>
    <w:rsid w:val="00920934"/>
    <w:rsid w:val="009254B7"/>
    <w:rsid w:val="00926317"/>
    <w:rsid w:val="00934045"/>
    <w:rsid w:val="00937030"/>
    <w:rsid w:val="00937936"/>
    <w:rsid w:val="00941FFF"/>
    <w:rsid w:val="0095466F"/>
    <w:rsid w:val="00955097"/>
    <w:rsid w:val="00955691"/>
    <w:rsid w:val="00961157"/>
    <w:rsid w:val="00971E59"/>
    <w:rsid w:val="00976E46"/>
    <w:rsid w:val="00983C1D"/>
    <w:rsid w:val="009B5C3A"/>
    <w:rsid w:val="009C0C39"/>
    <w:rsid w:val="009C6304"/>
    <w:rsid w:val="009C7C41"/>
    <w:rsid w:val="009D0C05"/>
    <w:rsid w:val="009D1805"/>
    <w:rsid w:val="009D57AC"/>
    <w:rsid w:val="009F459E"/>
    <w:rsid w:val="009F615C"/>
    <w:rsid w:val="00A0141C"/>
    <w:rsid w:val="00A02545"/>
    <w:rsid w:val="00A02813"/>
    <w:rsid w:val="00A06CF7"/>
    <w:rsid w:val="00A06D89"/>
    <w:rsid w:val="00A15F5F"/>
    <w:rsid w:val="00A21073"/>
    <w:rsid w:val="00A2426C"/>
    <w:rsid w:val="00A41120"/>
    <w:rsid w:val="00A45A89"/>
    <w:rsid w:val="00A47F12"/>
    <w:rsid w:val="00A66DE2"/>
    <w:rsid w:val="00A67839"/>
    <w:rsid w:val="00A70227"/>
    <w:rsid w:val="00A826E2"/>
    <w:rsid w:val="00A8299E"/>
    <w:rsid w:val="00AA3772"/>
    <w:rsid w:val="00AB106E"/>
    <w:rsid w:val="00AB2224"/>
    <w:rsid w:val="00AB3533"/>
    <w:rsid w:val="00AB4D44"/>
    <w:rsid w:val="00AC60FE"/>
    <w:rsid w:val="00AC77AD"/>
    <w:rsid w:val="00AD3214"/>
    <w:rsid w:val="00AE05D3"/>
    <w:rsid w:val="00AE0ED4"/>
    <w:rsid w:val="00AE6D60"/>
    <w:rsid w:val="00B058CA"/>
    <w:rsid w:val="00B11205"/>
    <w:rsid w:val="00B148DD"/>
    <w:rsid w:val="00B17740"/>
    <w:rsid w:val="00B30D65"/>
    <w:rsid w:val="00B32F1E"/>
    <w:rsid w:val="00B47AC8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B5DF0"/>
    <w:rsid w:val="00BC56D6"/>
    <w:rsid w:val="00BD1D38"/>
    <w:rsid w:val="00BF1775"/>
    <w:rsid w:val="00BF201D"/>
    <w:rsid w:val="00BF3C41"/>
    <w:rsid w:val="00BF7DD8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04BF"/>
    <w:rsid w:val="00C5140D"/>
    <w:rsid w:val="00C53F37"/>
    <w:rsid w:val="00C600A6"/>
    <w:rsid w:val="00C62A0F"/>
    <w:rsid w:val="00C67AE1"/>
    <w:rsid w:val="00C7705F"/>
    <w:rsid w:val="00C82862"/>
    <w:rsid w:val="00C84E4D"/>
    <w:rsid w:val="00C86A92"/>
    <w:rsid w:val="00C95C26"/>
    <w:rsid w:val="00CA0919"/>
    <w:rsid w:val="00CA199C"/>
    <w:rsid w:val="00CB27FE"/>
    <w:rsid w:val="00CB3C22"/>
    <w:rsid w:val="00CB75FA"/>
    <w:rsid w:val="00CC7014"/>
    <w:rsid w:val="00CD5181"/>
    <w:rsid w:val="00CD7485"/>
    <w:rsid w:val="00CE3C3D"/>
    <w:rsid w:val="00CF3A58"/>
    <w:rsid w:val="00D02810"/>
    <w:rsid w:val="00D02D55"/>
    <w:rsid w:val="00D06754"/>
    <w:rsid w:val="00D22895"/>
    <w:rsid w:val="00D26AFF"/>
    <w:rsid w:val="00D30AFE"/>
    <w:rsid w:val="00D4354E"/>
    <w:rsid w:val="00D43F69"/>
    <w:rsid w:val="00D43F7B"/>
    <w:rsid w:val="00D472EA"/>
    <w:rsid w:val="00D50831"/>
    <w:rsid w:val="00D55609"/>
    <w:rsid w:val="00D57163"/>
    <w:rsid w:val="00D67C0E"/>
    <w:rsid w:val="00D735FF"/>
    <w:rsid w:val="00D73957"/>
    <w:rsid w:val="00D74D04"/>
    <w:rsid w:val="00D75B0C"/>
    <w:rsid w:val="00D829DE"/>
    <w:rsid w:val="00D910AA"/>
    <w:rsid w:val="00D92FCA"/>
    <w:rsid w:val="00DC28E6"/>
    <w:rsid w:val="00DC6912"/>
    <w:rsid w:val="00DD7A43"/>
    <w:rsid w:val="00DD7BB2"/>
    <w:rsid w:val="00DE17ED"/>
    <w:rsid w:val="00DE1B8E"/>
    <w:rsid w:val="00DE5D78"/>
    <w:rsid w:val="00DE6973"/>
    <w:rsid w:val="00DE6EAD"/>
    <w:rsid w:val="00DF00FA"/>
    <w:rsid w:val="00DF01D4"/>
    <w:rsid w:val="00DF57D8"/>
    <w:rsid w:val="00E05E0A"/>
    <w:rsid w:val="00E109BC"/>
    <w:rsid w:val="00E10E16"/>
    <w:rsid w:val="00E1356C"/>
    <w:rsid w:val="00E24AB5"/>
    <w:rsid w:val="00E24C6A"/>
    <w:rsid w:val="00E25811"/>
    <w:rsid w:val="00E31B59"/>
    <w:rsid w:val="00E32F85"/>
    <w:rsid w:val="00E36FD8"/>
    <w:rsid w:val="00E37380"/>
    <w:rsid w:val="00E37C86"/>
    <w:rsid w:val="00E43901"/>
    <w:rsid w:val="00E465C4"/>
    <w:rsid w:val="00E526BF"/>
    <w:rsid w:val="00E539FB"/>
    <w:rsid w:val="00E63F64"/>
    <w:rsid w:val="00E7160A"/>
    <w:rsid w:val="00E71F6B"/>
    <w:rsid w:val="00E74623"/>
    <w:rsid w:val="00E8020F"/>
    <w:rsid w:val="00E86D42"/>
    <w:rsid w:val="00EA1019"/>
    <w:rsid w:val="00EA2D98"/>
    <w:rsid w:val="00EA3B29"/>
    <w:rsid w:val="00EB3555"/>
    <w:rsid w:val="00EB3AA6"/>
    <w:rsid w:val="00EB7421"/>
    <w:rsid w:val="00EC4158"/>
    <w:rsid w:val="00EC5A4D"/>
    <w:rsid w:val="00ED0DEA"/>
    <w:rsid w:val="00ED28A5"/>
    <w:rsid w:val="00ED481E"/>
    <w:rsid w:val="00ED73C4"/>
    <w:rsid w:val="00EE613C"/>
    <w:rsid w:val="00F11AB3"/>
    <w:rsid w:val="00F14ADF"/>
    <w:rsid w:val="00F15065"/>
    <w:rsid w:val="00F155C8"/>
    <w:rsid w:val="00F17A4E"/>
    <w:rsid w:val="00F20B48"/>
    <w:rsid w:val="00F226D8"/>
    <w:rsid w:val="00F233A2"/>
    <w:rsid w:val="00F35DE2"/>
    <w:rsid w:val="00F37A8B"/>
    <w:rsid w:val="00F44ED6"/>
    <w:rsid w:val="00F45A61"/>
    <w:rsid w:val="00F46918"/>
    <w:rsid w:val="00F46DDE"/>
    <w:rsid w:val="00F51CDC"/>
    <w:rsid w:val="00F5440E"/>
    <w:rsid w:val="00F62E72"/>
    <w:rsid w:val="00F7033C"/>
    <w:rsid w:val="00F81D88"/>
    <w:rsid w:val="00F933A8"/>
    <w:rsid w:val="00F94976"/>
    <w:rsid w:val="00F976AD"/>
    <w:rsid w:val="00F97C6C"/>
    <w:rsid w:val="00FA3782"/>
    <w:rsid w:val="00FB1948"/>
    <w:rsid w:val="00FB3392"/>
    <w:rsid w:val="00FC6423"/>
    <w:rsid w:val="00FD014C"/>
    <w:rsid w:val="00FD068A"/>
    <w:rsid w:val="00FD1194"/>
    <w:rsid w:val="00FD168C"/>
    <w:rsid w:val="00FE038F"/>
    <w:rsid w:val="00FE3412"/>
    <w:rsid w:val="00FF10FC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CEC6F2"/>
  <w15:docId w15:val="{3D4F1954-20E0-44AB-8983-3B40DE3C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E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5E"/>
  </w:style>
  <w:style w:type="paragraph" w:styleId="Footer">
    <w:name w:val="footer"/>
    <w:basedOn w:val="Normal"/>
    <w:link w:val="Foot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5E"/>
  </w:style>
  <w:style w:type="paragraph" w:styleId="BalloonText">
    <w:name w:val="Balloon Text"/>
    <w:basedOn w:val="Normal"/>
    <w:link w:val="BalloonTextChar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96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96E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96E5E"/>
  </w:style>
  <w:style w:type="paragraph" w:styleId="HTMLPreformatted">
    <w:name w:val="HTML Preformatted"/>
    <w:basedOn w:val="Normal"/>
    <w:link w:val="HTMLPreformattedChar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03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632674"/>
  </w:style>
  <w:style w:type="table" w:customStyle="1" w:styleId="TableGrid4">
    <w:name w:val="Table Grid4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632674"/>
  </w:style>
  <w:style w:type="table" w:customStyle="1" w:styleId="TableGrid5">
    <w:name w:val="Table Grid5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531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531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31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31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31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4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0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8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21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0930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2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467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8C63F-EC35-450C-A881-F6B7C1C2B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1722</TotalTime>
  <Pages>4</Pages>
  <Words>1057</Words>
  <Characters>6029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Web, Javascript, ReactJS</cp:keywords>
  <dc:description/>
  <cp:lastModifiedBy>Plamen Borachev</cp:lastModifiedBy>
  <cp:revision>76</cp:revision>
  <cp:lastPrinted>2015-10-26T22:35:00Z</cp:lastPrinted>
  <dcterms:created xsi:type="dcterms:W3CDTF">2021-03-01T12:49:00Z</dcterms:created>
  <dcterms:modified xsi:type="dcterms:W3CDTF">2024-11-08T16:05:00Z</dcterms:modified>
  <cp:category>programming, education, software engineering, software development</cp:category>
</cp:coreProperties>
</file>