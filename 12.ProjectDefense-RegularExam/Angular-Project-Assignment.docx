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673D" w14:textId="7AC37FAB" w:rsidR="0062720C" w:rsidRPr="007D2C25" w:rsidRDefault="007D2C25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Pr="00687E00" w:rsidRDefault="0062720C" w:rsidP="0062720C">
      <w:pPr>
        <w:rPr>
          <w:lang w:val="bg-BG"/>
        </w:rPr>
      </w:pPr>
      <w:r w:rsidRPr="00687E00">
        <w:t xml:space="preserve">Your task is to </w:t>
      </w:r>
      <w:r w:rsidRPr="00687E00">
        <w:rPr>
          <w:b/>
          <w:bCs/>
        </w:rPr>
        <w:t>design</w:t>
      </w:r>
      <w:r w:rsidRPr="00687E00">
        <w:t xml:space="preserve"> and </w:t>
      </w:r>
      <w:r w:rsidRPr="00687E00">
        <w:rPr>
          <w:b/>
          <w:bCs/>
        </w:rPr>
        <w:t>implement</w:t>
      </w:r>
      <w:r w:rsidRPr="00687E00">
        <w:t xml:space="preserve"> a web application</w:t>
      </w:r>
      <w:r w:rsidR="006D4363" w:rsidRPr="00687E00">
        <w:t xml:space="preserve"> (Single Page Application)</w:t>
      </w:r>
      <w:r w:rsidRPr="00687E00">
        <w:t xml:space="preserve"> using </w:t>
      </w:r>
      <w:r w:rsidR="007D2C25" w:rsidRPr="00687E00">
        <w:t>Angular</w:t>
      </w:r>
      <w:r w:rsidRPr="00687E00">
        <w:t xml:space="preserve">. Use a service like </w:t>
      </w:r>
      <w:proofErr w:type="spellStart"/>
      <w:r w:rsidRPr="00687E00">
        <w:t>Kinvey</w:t>
      </w:r>
      <w:proofErr w:type="spellEnd"/>
      <w:r w:rsidRPr="00687E00">
        <w:t xml:space="preserve"> or Firebase for your </w:t>
      </w:r>
      <w:proofErr w:type="gramStart"/>
      <w:r w:rsidRPr="00687E00">
        <w:rPr>
          <w:b/>
          <w:bCs/>
        </w:rPr>
        <w:t>back-end</w:t>
      </w:r>
      <w:proofErr w:type="gramEnd"/>
      <w:r w:rsidRPr="00687E00">
        <w:t xml:space="preserve"> or create your own with Node.js and MongoDB or a framework in another language (ASP.NET, Spring, Symfony). It can be a </w:t>
      </w:r>
      <w:r w:rsidRPr="00687E00">
        <w:rPr>
          <w:b/>
          <w:bCs/>
        </w:rPr>
        <w:t>discussion forum, blog system, e-commerce site, online gaming site, social network,</w:t>
      </w:r>
      <w:r w:rsidRPr="00687E00">
        <w:t xml:space="preserve"> or any other web application </w:t>
      </w:r>
      <w:r w:rsidR="00A0141C" w:rsidRPr="00687E00">
        <w:t>of</w:t>
      </w:r>
      <w:r w:rsidRPr="00687E00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687E00">
        <w:rPr>
          <w:b/>
          <w:bCs/>
        </w:rPr>
        <w:t>Note</w:t>
      </w:r>
      <w:r w:rsidRPr="00687E00"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Pr="002C434C">
        <w:rPr>
          <w:b/>
          <w:color w:val="000000" w:themeColor="text1"/>
          <w:highlight w:val="cyan"/>
          <w:u w:val="single"/>
          <w:lang w:val="bg-BG"/>
        </w:rPr>
        <w:t>30</w:t>
      </w:r>
      <w:r w:rsidRPr="002C434C">
        <w:rPr>
          <w:b/>
          <w:color w:val="000000" w:themeColor="text1"/>
          <w:highlight w:val="cyan"/>
          <w:u w:val="single"/>
        </w:rPr>
        <w:t>-November-2024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14:paraId="29ED53CD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Pr="002C434C">
        <w:rPr>
          <w:b/>
          <w:bCs/>
          <w:color w:val="000000" w:themeColor="text1"/>
          <w:highlight w:val="cyan"/>
          <w:u w:val="single"/>
        </w:rPr>
        <w:t>11-Dec-2024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3A0F4D70" w:rsidR="00613CE2" w:rsidRPr="00B32F1E" w:rsidRDefault="00E1356C" w:rsidP="00613CE2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Pr="00F226D8">
        <w:rPr>
          <w:b/>
          <w:color w:val="000000" w:themeColor="text1"/>
          <w:highlight w:val="cyan"/>
          <w:u w:val="single"/>
        </w:rPr>
        <w:t>12-Dec-2024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687E00">
        <w:rPr>
          <w:b/>
          <w:bCs/>
        </w:rPr>
        <w:t>Note</w:t>
      </w:r>
      <w:r w:rsidRPr="00687E00">
        <w:t xml:space="preserve">: </w:t>
      </w:r>
      <w:r w:rsidR="008E45C0" w:rsidRPr="00687E00">
        <w:t>A logged-in user should stay logged-in after refreshing the page.</w:t>
      </w:r>
    </w:p>
    <w:p w14:paraId="575BF5CD" w14:textId="3EBC98BC" w:rsidR="0062720C" w:rsidRPr="00687E00" w:rsidRDefault="0062720C" w:rsidP="00FD1194">
      <w:pPr>
        <w:pStyle w:val="Heading2"/>
      </w:pPr>
      <w:r w:rsidRPr="00687E00">
        <w:t>General Requirements</w:t>
      </w:r>
    </w:p>
    <w:p w14:paraId="7DF1AF68" w14:textId="63509E2C" w:rsidR="0062720C" w:rsidRPr="00687E00" w:rsidRDefault="0062720C" w:rsidP="0062720C">
      <w:bookmarkStart w:id="0" w:name="_Hlk86053708"/>
      <w:r w:rsidRPr="00687E00">
        <w:t>Your Web application should use the following technologies, frameworks</w:t>
      </w:r>
      <w:r w:rsidR="00A0141C" w:rsidRPr="00687E00">
        <w:t>,</w:t>
      </w:r>
      <w:r w:rsidRPr="00687E00">
        <w:t xml:space="preserve"> and development techniques:</w:t>
      </w:r>
    </w:p>
    <w:p w14:paraId="3BE3253D" w14:textId="3ADAA55A" w:rsidR="0062720C" w:rsidRPr="00687E00" w:rsidRDefault="0062720C" w:rsidP="0062720C">
      <w:pPr>
        <w:numPr>
          <w:ilvl w:val="0"/>
          <w:numId w:val="33"/>
        </w:numPr>
        <w:contextualSpacing/>
      </w:pPr>
      <w:r w:rsidRPr="00687E00">
        <w:t xml:space="preserve">At least 3 different </w:t>
      </w:r>
      <w:r w:rsidRPr="00687E00">
        <w:rPr>
          <w:b/>
          <w:bCs/>
        </w:rPr>
        <w:t>dynamic pages</w:t>
      </w:r>
      <w:r w:rsidR="0084635C" w:rsidRPr="00687E00">
        <w:rPr>
          <w:lang w:val="bg-BG"/>
        </w:rPr>
        <w:t>:</w:t>
      </w:r>
      <w:r w:rsidRPr="00687E00">
        <w:t xml:space="preserve"> </w:t>
      </w:r>
      <w:r w:rsidR="00A67839" w:rsidRPr="00687E00">
        <w:t>pages that render dynamic data</w:t>
      </w:r>
      <w:r w:rsidR="0084635C" w:rsidRPr="00687E00">
        <w:rPr>
          <w:lang w:val="bg-BG"/>
        </w:rPr>
        <w:t xml:space="preserve"> (</w:t>
      </w:r>
      <w:r w:rsidRPr="00687E00">
        <w:t>pages like about, contacts,</w:t>
      </w:r>
      <w:r w:rsidR="004D0618" w:rsidRPr="00687E00">
        <w:t xml:space="preserve"> login, register</w:t>
      </w:r>
      <w:r w:rsidR="00A67839" w:rsidRPr="00687E00">
        <w:rPr>
          <w:lang w:val="bg-BG"/>
        </w:rPr>
        <w:t xml:space="preserve">, </w:t>
      </w:r>
      <w:r w:rsidR="00A67839" w:rsidRPr="00687E00">
        <w:t>create</w:t>
      </w:r>
      <w:r w:rsidR="000D515D" w:rsidRPr="00687E00">
        <w:t>,</w:t>
      </w:r>
      <w:r w:rsidRPr="00687E00">
        <w:t xml:space="preserve"> etc. do </w:t>
      </w:r>
      <w:r w:rsidR="000D515D" w:rsidRPr="00687E00">
        <w:t>NOT</w:t>
      </w:r>
      <w:r w:rsidRPr="00687E00">
        <w:t xml:space="preserve"> count towards that figure)</w:t>
      </w:r>
    </w:p>
    <w:p w14:paraId="20462474" w14:textId="4EA8399F" w:rsidR="00542A06" w:rsidRPr="00687E00" w:rsidRDefault="00542A06" w:rsidP="0062720C">
      <w:pPr>
        <w:numPr>
          <w:ilvl w:val="0"/>
          <w:numId w:val="33"/>
        </w:numPr>
        <w:contextualSpacing/>
      </w:pPr>
      <w:r w:rsidRPr="00687E00">
        <w:t xml:space="preserve">Must have specific </w:t>
      </w:r>
      <w:r w:rsidRPr="00687E00">
        <w:rPr>
          <w:b/>
          <w:bCs/>
        </w:rPr>
        <w:t>views</w:t>
      </w:r>
      <w:r w:rsidRPr="00687E00">
        <w:t>:</w:t>
      </w:r>
    </w:p>
    <w:p w14:paraId="158FCAEA" w14:textId="553562AC" w:rsidR="00542A06" w:rsidRPr="00687E00" w:rsidRDefault="00542A06" w:rsidP="00542A06">
      <w:pPr>
        <w:numPr>
          <w:ilvl w:val="1"/>
          <w:numId w:val="33"/>
        </w:numPr>
        <w:contextualSpacing/>
      </w:pPr>
      <w:r w:rsidRPr="00687E00">
        <w:rPr>
          <w:b/>
          <w:bCs/>
        </w:rPr>
        <w:t>Catalog</w:t>
      </w:r>
      <w:r w:rsidRPr="00687E00">
        <w:t xml:space="preserve"> – list of all created </w:t>
      </w:r>
      <w:r w:rsidR="003E7AFE" w:rsidRPr="00687E00">
        <w:t>records</w:t>
      </w:r>
    </w:p>
    <w:p w14:paraId="1FE1408C" w14:textId="30424BEA" w:rsidR="00542A06" w:rsidRPr="00687E00" w:rsidRDefault="00542A06" w:rsidP="00542A06">
      <w:pPr>
        <w:numPr>
          <w:ilvl w:val="1"/>
          <w:numId w:val="33"/>
        </w:numPr>
        <w:contextualSpacing/>
      </w:pPr>
      <w:r w:rsidRPr="00687E00">
        <w:rPr>
          <w:b/>
          <w:bCs/>
        </w:rPr>
        <w:t>Details</w:t>
      </w:r>
      <w:r w:rsidRPr="00687E00">
        <w:t xml:space="preserve"> – information about </w:t>
      </w:r>
      <w:r w:rsidR="00780F44" w:rsidRPr="00687E00">
        <w:t xml:space="preserve">a </w:t>
      </w:r>
      <w:r w:rsidRPr="00687E00">
        <w:t>specific record</w:t>
      </w:r>
    </w:p>
    <w:p w14:paraId="7A25992C" w14:textId="1F11888E" w:rsidR="001E3506" w:rsidRPr="00687E00" w:rsidRDefault="001E3506" w:rsidP="0062720C">
      <w:pPr>
        <w:numPr>
          <w:ilvl w:val="0"/>
          <w:numId w:val="33"/>
        </w:numPr>
        <w:contextualSpacing/>
      </w:pPr>
      <w:r w:rsidRPr="00687E00">
        <w:t>At least one collection</w:t>
      </w:r>
      <w:r w:rsidR="003E7AFE" w:rsidRPr="00687E00">
        <w:t>, different from the User collection,</w:t>
      </w:r>
      <w:r w:rsidRPr="00687E00">
        <w:t xml:space="preserve"> with </w:t>
      </w:r>
      <w:r w:rsidR="00F233A2" w:rsidRPr="00687E00">
        <w:t>all</w:t>
      </w:r>
      <w:r w:rsidRPr="00687E00">
        <w:t xml:space="preserve"> CRUD operations</w:t>
      </w:r>
      <w:r w:rsidR="003E7AFE" w:rsidRPr="00687E00">
        <w:t xml:space="preserve"> (create, read, update, delete)</w:t>
      </w:r>
    </w:p>
    <w:p w14:paraId="6674D9C2" w14:textId="17E08CC5" w:rsidR="001E3506" w:rsidRPr="00687E00" w:rsidRDefault="00F233A2" w:rsidP="001E3506">
      <w:pPr>
        <w:numPr>
          <w:ilvl w:val="1"/>
          <w:numId w:val="33"/>
        </w:numPr>
        <w:contextualSpacing/>
      </w:pPr>
      <w:r w:rsidRPr="00687E00">
        <w:rPr>
          <w:b/>
          <w:bCs/>
        </w:rPr>
        <w:lastRenderedPageBreak/>
        <w:t>Logged</w:t>
      </w:r>
      <w:r w:rsidR="00162A12" w:rsidRPr="00687E00">
        <w:rPr>
          <w:b/>
          <w:bCs/>
        </w:rPr>
        <w:t>-</w:t>
      </w:r>
      <w:r w:rsidRPr="00687E00">
        <w:rPr>
          <w:b/>
          <w:bCs/>
        </w:rPr>
        <w:t>in users</w:t>
      </w:r>
      <w:r w:rsidRPr="00687E00">
        <w:t xml:space="preserve"> </w:t>
      </w:r>
      <w:r w:rsidR="00162A12" w:rsidRPr="00687E00">
        <w:t>should be able to</w:t>
      </w:r>
      <w:r w:rsidRPr="00687E00">
        <w:t xml:space="preserve"> create </w:t>
      </w:r>
      <w:r w:rsidRPr="00687E00">
        <w:rPr>
          <w:b/>
          <w:bCs/>
        </w:rPr>
        <w:t>records</w:t>
      </w:r>
      <w:r w:rsidRPr="00687E00">
        <w:t xml:space="preserve"> </w:t>
      </w:r>
      <w:r w:rsidR="00162A12" w:rsidRPr="00687E00">
        <w:t>(by sending</w:t>
      </w:r>
      <w:r w:rsidRPr="00687E00">
        <w:t xml:space="preserve"> </w:t>
      </w:r>
      <w:r w:rsidRPr="00687E00">
        <w:rPr>
          <w:b/>
          <w:bCs/>
        </w:rPr>
        <w:t>request</w:t>
      </w:r>
      <w:r w:rsidR="00162A12" w:rsidRPr="00687E00">
        <w:rPr>
          <w:b/>
          <w:bCs/>
        </w:rPr>
        <w:t>s</w:t>
      </w:r>
      <w:r w:rsidRPr="00687E00">
        <w:t xml:space="preserve"> to the REST API</w:t>
      </w:r>
      <w:r w:rsidR="00162A12" w:rsidRPr="00687E00">
        <w:t>) and</w:t>
      </w:r>
      <w:r w:rsidRPr="00687E00">
        <w:t xml:space="preserve"> </w:t>
      </w:r>
      <w:r w:rsidRPr="00687E00">
        <w:rPr>
          <w:b/>
          <w:bCs/>
        </w:rPr>
        <w:t>interact</w:t>
      </w:r>
      <w:r w:rsidRPr="00687E00">
        <w:t xml:space="preserve"> with </w:t>
      </w:r>
      <w:r w:rsidR="00162A12" w:rsidRPr="00687E00">
        <w:t>those</w:t>
      </w:r>
      <w:r w:rsidRPr="00687E00">
        <w:t xml:space="preserve"> records (via </w:t>
      </w:r>
      <w:r w:rsidR="00162A12" w:rsidRPr="00687E00">
        <w:t>l</w:t>
      </w:r>
      <w:r w:rsidRPr="00687E00">
        <w:t xml:space="preserve">ikes, </w:t>
      </w:r>
      <w:r w:rsidR="00162A12" w:rsidRPr="00687E00">
        <w:t>d</w:t>
      </w:r>
      <w:r w:rsidRPr="00687E00">
        <w:t>islike</w:t>
      </w:r>
      <w:r w:rsidR="00780F44" w:rsidRPr="00687E00">
        <w:t>s</w:t>
      </w:r>
      <w:r w:rsidRPr="00687E00">
        <w:t xml:space="preserve">, </w:t>
      </w:r>
      <w:r w:rsidR="00162A12" w:rsidRPr="00687E00">
        <w:t>c</w:t>
      </w:r>
      <w:r w:rsidRPr="00687E00">
        <w:t>omments</w:t>
      </w:r>
      <w:r w:rsidR="00A0141C" w:rsidRPr="00687E00">
        <w:t>,</w:t>
      </w:r>
      <w:r w:rsidRPr="00687E00">
        <w:t xml:space="preserve"> etc.)</w:t>
      </w:r>
    </w:p>
    <w:p w14:paraId="5983E6F9" w14:textId="6ABBF861" w:rsidR="00F233A2" w:rsidRPr="00687E00" w:rsidRDefault="00162A12" w:rsidP="001E3506">
      <w:pPr>
        <w:numPr>
          <w:ilvl w:val="1"/>
          <w:numId w:val="33"/>
        </w:numPr>
        <w:contextualSpacing/>
      </w:pPr>
      <w:r w:rsidRPr="00687E00">
        <w:rPr>
          <w:b/>
          <w:bCs/>
        </w:rPr>
        <w:t>L</w:t>
      </w:r>
      <w:r w:rsidR="00F233A2" w:rsidRPr="00687E00">
        <w:rPr>
          <w:b/>
          <w:bCs/>
        </w:rPr>
        <w:t>ogged</w:t>
      </w:r>
      <w:r w:rsidRPr="00687E00">
        <w:rPr>
          <w:b/>
          <w:bCs/>
        </w:rPr>
        <w:t>-</w:t>
      </w:r>
      <w:r w:rsidR="00F233A2" w:rsidRPr="00687E00">
        <w:rPr>
          <w:b/>
          <w:bCs/>
        </w:rPr>
        <w:t xml:space="preserve">in </w:t>
      </w:r>
      <w:r w:rsidRPr="00687E00">
        <w:rPr>
          <w:b/>
          <w:bCs/>
        </w:rPr>
        <w:t>users</w:t>
      </w:r>
      <w:r w:rsidR="00F233A2" w:rsidRPr="00687E00">
        <w:t xml:space="preserve"> </w:t>
      </w:r>
      <w:r w:rsidRPr="00687E00">
        <w:t>should</w:t>
      </w:r>
      <w:r w:rsidR="00F233A2" w:rsidRPr="00687E00">
        <w:t xml:space="preserve"> be able to </w:t>
      </w:r>
      <w:r w:rsidRPr="00687E00">
        <w:rPr>
          <w:b/>
          <w:bCs/>
        </w:rPr>
        <w:t>e</w:t>
      </w:r>
      <w:r w:rsidR="00F233A2" w:rsidRPr="00687E00">
        <w:rPr>
          <w:b/>
          <w:bCs/>
        </w:rPr>
        <w:t>dit</w:t>
      </w:r>
      <w:r w:rsidR="00F233A2" w:rsidRPr="00687E00">
        <w:t xml:space="preserve"> </w:t>
      </w:r>
      <w:r w:rsidRPr="00687E00">
        <w:t>and</w:t>
      </w:r>
      <w:r w:rsidR="00F233A2" w:rsidRPr="00687E00">
        <w:t xml:space="preserve"> </w:t>
      </w:r>
      <w:r w:rsidRPr="00687E00">
        <w:rPr>
          <w:b/>
          <w:bCs/>
        </w:rPr>
        <w:t>d</w:t>
      </w:r>
      <w:r w:rsidR="00F233A2" w:rsidRPr="00687E00">
        <w:rPr>
          <w:b/>
          <w:bCs/>
        </w:rPr>
        <w:t>elete</w:t>
      </w:r>
      <w:r w:rsidR="00F233A2" w:rsidRPr="00687E00">
        <w:t xml:space="preserve"> their</w:t>
      </w:r>
      <w:r w:rsidR="00A0141C" w:rsidRPr="00687E00">
        <w:t xml:space="preserve"> </w:t>
      </w:r>
      <w:r w:rsidR="00002B57" w:rsidRPr="00687E00">
        <w:t xml:space="preserve">own </w:t>
      </w:r>
      <w:r w:rsidR="00F233A2" w:rsidRPr="00687E00">
        <w:t>records</w:t>
      </w:r>
    </w:p>
    <w:p w14:paraId="5982F91F" w14:textId="1795E987" w:rsidR="006A5127" w:rsidRPr="00687E00" w:rsidRDefault="006A5127" w:rsidP="006A5127">
      <w:pPr>
        <w:numPr>
          <w:ilvl w:val="1"/>
          <w:numId w:val="33"/>
        </w:numPr>
        <w:contextualSpacing/>
      </w:pPr>
      <w:r w:rsidRPr="00687E00">
        <w:t>A</w:t>
      </w:r>
      <w:r w:rsidRPr="00687E00">
        <w:rPr>
          <w:b/>
          <w:bCs/>
        </w:rPr>
        <w:t xml:space="preserve"> </w:t>
      </w:r>
      <w:r w:rsidR="00162A12" w:rsidRPr="00687E00">
        <w:rPr>
          <w:b/>
          <w:bCs/>
        </w:rPr>
        <w:t>g</w:t>
      </w:r>
      <w:r w:rsidRPr="00687E00">
        <w:rPr>
          <w:b/>
          <w:bCs/>
        </w:rPr>
        <w:t xml:space="preserve">uest </w:t>
      </w:r>
      <w:r w:rsidR="00162A12" w:rsidRPr="00687E00">
        <w:rPr>
          <w:b/>
          <w:bCs/>
        </w:rPr>
        <w:t xml:space="preserve">user </w:t>
      </w:r>
      <w:r w:rsidRPr="00687E00">
        <w:t xml:space="preserve">should have </w:t>
      </w:r>
      <w:r w:rsidRPr="00687E00">
        <w:rPr>
          <w:b/>
          <w:bCs/>
        </w:rPr>
        <w:t>access</w:t>
      </w:r>
      <w:r w:rsidRPr="00687E00">
        <w:t xml:space="preserve"> to basic website </w:t>
      </w:r>
      <w:r w:rsidRPr="00687E00">
        <w:rPr>
          <w:b/>
          <w:bCs/>
        </w:rPr>
        <w:t>information</w:t>
      </w:r>
      <w:r w:rsidRPr="00687E00">
        <w:t xml:space="preserve"> (catalog, details), but </w:t>
      </w:r>
      <w:r w:rsidRPr="00687E00">
        <w:rPr>
          <w:b/>
          <w:bCs/>
        </w:rPr>
        <w:t>not</w:t>
      </w:r>
      <w:r w:rsidRPr="00687E00">
        <w:t xml:space="preserve"> to</w:t>
      </w:r>
      <w:r w:rsidR="00780F44" w:rsidRPr="00687E00">
        <w:t xml:space="preserve"> the</w:t>
      </w:r>
      <w:r w:rsidRPr="00687E00">
        <w:t xml:space="preserve"> </w:t>
      </w:r>
      <w:r w:rsidRPr="00687E00">
        <w:rPr>
          <w:b/>
          <w:bCs/>
        </w:rPr>
        <w:t>functional activit</w:t>
      </w:r>
      <w:r w:rsidR="00780F44" w:rsidRPr="00687E00">
        <w:rPr>
          <w:b/>
          <w:bCs/>
        </w:rPr>
        <w:t>ies</w:t>
      </w:r>
    </w:p>
    <w:p w14:paraId="141863C3" w14:textId="787755D7" w:rsidR="0062720C" w:rsidRPr="00687E00" w:rsidRDefault="0062720C" w:rsidP="0062720C">
      <w:pPr>
        <w:numPr>
          <w:ilvl w:val="0"/>
          <w:numId w:val="33"/>
        </w:numPr>
        <w:contextualSpacing/>
      </w:pPr>
      <w:r w:rsidRPr="00687E00">
        <w:t xml:space="preserve">Use </w:t>
      </w:r>
      <w:r w:rsidR="007D2C25" w:rsidRPr="00687E00">
        <w:t>Angular</w:t>
      </w:r>
      <w:r w:rsidRPr="00687E00">
        <w:t xml:space="preserve"> for the </w:t>
      </w:r>
      <w:r w:rsidRPr="00687E00">
        <w:rPr>
          <w:b/>
          <w:bCs/>
        </w:rPr>
        <w:t>client-side</w:t>
      </w:r>
    </w:p>
    <w:p w14:paraId="06B7F813" w14:textId="77777777" w:rsidR="0062720C" w:rsidRPr="00687E00" w:rsidRDefault="0062720C" w:rsidP="0062720C">
      <w:pPr>
        <w:numPr>
          <w:ilvl w:val="0"/>
          <w:numId w:val="33"/>
        </w:numPr>
        <w:contextualSpacing/>
      </w:pPr>
      <w:r w:rsidRPr="00687E00">
        <w:t xml:space="preserve">Communicate to a </w:t>
      </w:r>
      <w:r w:rsidRPr="00687E00">
        <w:rPr>
          <w:b/>
          <w:bCs/>
        </w:rPr>
        <w:t>remote service</w:t>
      </w:r>
      <w:r w:rsidRPr="00687E00">
        <w:t xml:space="preserve"> (via REST, sockets, </w:t>
      </w:r>
      <w:proofErr w:type="spellStart"/>
      <w:r w:rsidRPr="00687E00">
        <w:t>GraphQL</w:t>
      </w:r>
      <w:proofErr w:type="spellEnd"/>
      <w:r w:rsidRPr="00687E00">
        <w:t>, or a similar client-server technique)</w:t>
      </w:r>
    </w:p>
    <w:p w14:paraId="22F03FC3" w14:textId="5DC459E7" w:rsidR="001A4DFA" w:rsidRPr="00687E00" w:rsidRDefault="0062720C" w:rsidP="001A4DFA">
      <w:pPr>
        <w:numPr>
          <w:ilvl w:val="0"/>
          <w:numId w:val="33"/>
        </w:numPr>
        <w:contextualSpacing/>
      </w:pPr>
      <w:r w:rsidRPr="00687E00">
        <w:t xml:space="preserve">Implement </w:t>
      </w:r>
      <w:r w:rsidRPr="00687E00">
        <w:rPr>
          <w:b/>
          <w:bCs/>
        </w:rPr>
        <w:t>client-side routing</w:t>
      </w:r>
      <w:r w:rsidR="004D0618" w:rsidRPr="00687E00">
        <w:rPr>
          <w:b/>
          <w:bCs/>
        </w:rPr>
        <w:t xml:space="preserve"> to at least </w:t>
      </w:r>
      <w:r w:rsidR="00E526BF" w:rsidRPr="00687E00">
        <w:rPr>
          <w:b/>
          <w:bCs/>
        </w:rPr>
        <w:t>4</w:t>
      </w:r>
      <w:r w:rsidR="004D0618" w:rsidRPr="00687E00">
        <w:rPr>
          <w:b/>
          <w:bCs/>
        </w:rPr>
        <w:t xml:space="preserve"> pages (at least </w:t>
      </w:r>
      <w:r w:rsidR="00E526BF" w:rsidRPr="00687E00">
        <w:rPr>
          <w:b/>
          <w:bCs/>
        </w:rPr>
        <w:t>1</w:t>
      </w:r>
      <w:r w:rsidR="004D0618" w:rsidRPr="00687E00">
        <w:rPr>
          <w:b/>
          <w:bCs/>
        </w:rPr>
        <w:t xml:space="preserve"> with parameters)</w:t>
      </w:r>
    </w:p>
    <w:p w14:paraId="5C92475F" w14:textId="6DF45E5D" w:rsidR="00C67AE1" w:rsidRPr="00687E00" w:rsidRDefault="004D0618" w:rsidP="004D0618">
      <w:pPr>
        <w:numPr>
          <w:ilvl w:val="0"/>
          <w:numId w:val="33"/>
        </w:numPr>
        <w:contextualSpacing/>
      </w:pPr>
      <w:r w:rsidRPr="00687E00">
        <w:rPr>
          <w:b/>
          <w:bCs/>
        </w:rPr>
        <w:t xml:space="preserve">Meaningful commits </w:t>
      </w:r>
      <w:r w:rsidR="000D515D" w:rsidRPr="00687E00">
        <w:t>with</w:t>
      </w:r>
      <w:r w:rsidR="000D515D" w:rsidRPr="00687E00">
        <w:rPr>
          <w:b/>
          <w:bCs/>
        </w:rPr>
        <w:t xml:space="preserve"> descriptive commit messages </w:t>
      </w:r>
      <w:r w:rsidRPr="00687E00">
        <w:t>to a source control system like GitHub, Bitbucket, etc.,</w:t>
      </w:r>
      <w:r w:rsidRPr="00687E00">
        <w:rPr>
          <w:b/>
          <w:bCs/>
        </w:rPr>
        <w:t xml:space="preserve"> for at least 3 days</w:t>
      </w:r>
    </w:p>
    <w:p w14:paraId="3918B904" w14:textId="534E84F1" w:rsidR="000D515D" w:rsidRPr="00687E00" w:rsidRDefault="000D515D" w:rsidP="004D0618">
      <w:pPr>
        <w:numPr>
          <w:ilvl w:val="0"/>
          <w:numId w:val="33"/>
        </w:numPr>
        <w:contextualSpacing/>
      </w:pPr>
      <w:r w:rsidRPr="00687E00">
        <w:t xml:space="preserve">The </w:t>
      </w:r>
      <w:r w:rsidRPr="00687E00">
        <w:rPr>
          <w:b/>
          <w:bCs/>
        </w:rPr>
        <w:t>GitHub</w:t>
      </w:r>
      <w:r w:rsidRPr="00687E00">
        <w:t xml:space="preserve"> repo</w:t>
      </w:r>
      <w:r w:rsidR="00660523" w:rsidRPr="00687E00">
        <w:t>sitory</w:t>
      </w:r>
      <w:r w:rsidRPr="00687E00">
        <w:t xml:space="preserve"> must be </w:t>
      </w:r>
      <w:r w:rsidRPr="00687E00">
        <w:rPr>
          <w:b/>
          <w:bCs/>
        </w:rPr>
        <w:t>public</w:t>
      </w:r>
      <w:r w:rsidRPr="00687E00">
        <w:t>.</w:t>
      </w:r>
    </w:p>
    <w:p w14:paraId="20BEF732" w14:textId="7C9D7AE6" w:rsidR="00613CE2" w:rsidRPr="00B32F1E" w:rsidRDefault="004D0618" w:rsidP="00B32F1E">
      <w:pPr>
        <w:pStyle w:val="ListParagraph"/>
        <w:rPr>
          <w:lang w:val="bg-BG"/>
        </w:rPr>
      </w:pPr>
      <w:r w:rsidRPr="00687E00">
        <w:rPr>
          <w:b/>
          <w:bCs/>
          <w:lang w:val="bg-BG"/>
        </w:rPr>
        <w:t xml:space="preserve">IMPORTANT: </w:t>
      </w:r>
      <w:r w:rsidRPr="00687E00">
        <w:t xml:space="preserve">If your project </w:t>
      </w:r>
      <w:r w:rsidRPr="00687E00">
        <w:rPr>
          <w:b/>
          <w:bCs/>
        </w:rPr>
        <w:t xml:space="preserve">doesn't cover </w:t>
      </w:r>
      <w:r w:rsidRPr="00687E00">
        <w:t>these conditions, you will</w:t>
      </w:r>
      <w:r w:rsidRPr="00687E00">
        <w:rPr>
          <w:b/>
          <w:bCs/>
        </w:rPr>
        <w:t xml:space="preserve"> not </w:t>
      </w:r>
      <w:r w:rsidRPr="00687E00"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687E00" w:rsidRDefault="0062720C" w:rsidP="0062720C">
      <w:pPr>
        <w:numPr>
          <w:ilvl w:val="0"/>
          <w:numId w:val="33"/>
        </w:numPr>
        <w:contextualSpacing/>
      </w:pPr>
      <w:r w:rsidRPr="00687E00">
        <w:t xml:space="preserve">Apply </w:t>
      </w:r>
      <w:r w:rsidRPr="00687E00">
        <w:rPr>
          <w:b/>
          <w:bCs/>
        </w:rPr>
        <w:t>error handling</w:t>
      </w:r>
      <w:r w:rsidRPr="00687E00">
        <w:t xml:space="preserve"> </w:t>
      </w:r>
      <w:r w:rsidR="008D5B01" w:rsidRPr="00687E00">
        <w:t xml:space="preserve">(conditional rendering based on error response) </w:t>
      </w:r>
      <w:r w:rsidRPr="00687E00">
        <w:t xml:space="preserve">and </w:t>
      </w:r>
      <w:r w:rsidRPr="00687E00">
        <w:rPr>
          <w:b/>
          <w:bCs/>
        </w:rPr>
        <w:t>data validation</w:t>
      </w:r>
      <w:r w:rsidRPr="00687E00">
        <w:t xml:space="preserve"> to avoid crashes when invalid data is entered</w:t>
      </w:r>
    </w:p>
    <w:p w14:paraId="5C033059" w14:textId="0DBCAFA9" w:rsidR="004D0618" w:rsidRPr="00687E00" w:rsidRDefault="004D0618" w:rsidP="004D0618">
      <w:pPr>
        <w:numPr>
          <w:ilvl w:val="0"/>
          <w:numId w:val="33"/>
        </w:numPr>
        <w:contextualSpacing/>
      </w:pPr>
      <w:r w:rsidRPr="00687E00">
        <w:t>Use appropriate folder structure</w:t>
      </w:r>
    </w:p>
    <w:p w14:paraId="32C5884F" w14:textId="49B96CF3" w:rsidR="00C67AE1" w:rsidRPr="008034FA" w:rsidRDefault="00C67AE1" w:rsidP="00C67AE1">
      <w:pPr>
        <w:numPr>
          <w:ilvl w:val="0"/>
          <w:numId w:val="33"/>
        </w:numPr>
        <w:contextualSpacing/>
      </w:pPr>
      <w:r w:rsidRPr="008034FA">
        <w:t xml:space="preserve">Brief </w:t>
      </w:r>
      <w:r w:rsidRPr="008034FA">
        <w:rPr>
          <w:b/>
          <w:bCs/>
        </w:rPr>
        <w:t>documentation</w:t>
      </w:r>
      <w:r w:rsidRPr="008034FA">
        <w:t xml:space="preserve"> </w:t>
      </w:r>
      <w:r w:rsidR="00F62E72" w:rsidRPr="008034FA">
        <w:t xml:space="preserve">describing </w:t>
      </w:r>
      <w:r w:rsidRPr="008034FA">
        <w:t xml:space="preserve">the project </w:t>
      </w:r>
      <w:r w:rsidR="00F62E72" w:rsidRPr="008034FA">
        <w:t xml:space="preserve">(used frameworks and libraries, how to run it, functionality, architecture) </w:t>
      </w:r>
      <w:r w:rsidRPr="008034FA">
        <w:rPr>
          <w:b/>
        </w:rPr>
        <w:t>as .md file</w:t>
      </w:r>
    </w:p>
    <w:p w14:paraId="521516FC" w14:textId="0C1C29E0" w:rsidR="004D3D2C" w:rsidRPr="00687E00" w:rsidRDefault="004D3D2C" w:rsidP="00C67AE1">
      <w:pPr>
        <w:numPr>
          <w:ilvl w:val="0"/>
          <w:numId w:val="33"/>
        </w:numPr>
        <w:contextualSpacing/>
      </w:pPr>
      <w:r w:rsidRPr="00687E00">
        <w:t xml:space="preserve">Demonstrate use of the following programming concepts, </w:t>
      </w:r>
      <w:r w:rsidRPr="00687E00">
        <w:rPr>
          <w:b/>
          <w:bCs/>
        </w:rPr>
        <w:t>specific to the Angular framework</w:t>
      </w:r>
      <w:r w:rsidRPr="00687E00">
        <w:rPr>
          <w:lang w:val="bg-BG"/>
        </w:rPr>
        <w:t>:</w:t>
      </w:r>
    </w:p>
    <w:p w14:paraId="519FC6DF" w14:textId="77777777" w:rsidR="004D3D2C" w:rsidRPr="00687E00" w:rsidRDefault="004D3D2C" w:rsidP="004D3D2C">
      <w:pPr>
        <w:numPr>
          <w:ilvl w:val="1"/>
          <w:numId w:val="33"/>
        </w:numPr>
        <w:contextualSpacing/>
      </w:pPr>
      <w:r w:rsidRPr="00687E00">
        <w:t>TypeScript with specific types (avoid the type "any")</w:t>
      </w:r>
    </w:p>
    <w:p w14:paraId="033DE306" w14:textId="77777777" w:rsidR="004D3D2C" w:rsidRPr="00687E00" w:rsidRDefault="004D3D2C" w:rsidP="004D3D2C">
      <w:pPr>
        <w:numPr>
          <w:ilvl w:val="1"/>
          <w:numId w:val="33"/>
        </w:numPr>
        <w:contextualSpacing/>
      </w:pPr>
      <w:r w:rsidRPr="00687E00">
        <w:t>at least 2 interfaces</w:t>
      </w:r>
    </w:p>
    <w:p w14:paraId="22DFEB90" w14:textId="77777777" w:rsidR="004D3D2C" w:rsidRPr="00687E00" w:rsidRDefault="004D3D2C" w:rsidP="004D3D2C">
      <w:pPr>
        <w:numPr>
          <w:ilvl w:val="1"/>
          <w:numId w:val="33"/>
        </w:numPr>
        <w:contextualSpacing/>
      </w:pPr>
      <w:r w:rsidRPr="00687E00">
        <w:t>observables</w:t>
      </w:r>
    </w:p>
    <w:p w14:paraId="26EA680D" w14:textId="77777777" w:rsidR="004D3D2C" w:rsidRPr="00687E00" w:rsidRDefault="004D3D2C" w:rsidP="004D3D2C">
      <w:pPr>
        <w:numPr>
          <w:ilvl w:val="1"/>
          <w:numId w:val="33"/>
        </w:numPr>
        <w:contextualSpacing/>
      </w:pPr>
      <w:r w:rsidRPr="00687E00">
        <w:t xml:space="preserve">at least 2 </w:t>
      </w:r>
      <w:proofErr w:type="spellStart"/>
      <w:r w:rsidRPr="00687E00">
        <w:t>RxJS</w:t>
      </w:r>
      <w:proofErr w:type="spellEnd"/>
      <w:r w:rsidRPr="00687E00">
        <w:t xml:space="preserve"> operators</w:t>
      </w:r>
    </w:p>
    <w:p w14:paraId="020499EB" w14:textId="59B15FF8" w:rsidR="004D3D2C" w:rsidRPr="00687E00" w:rsidRDefault="004D3D2C" w:rsidP="004D3D2C">
      <w:pPr>
        <w:numPr>
          <w:ilvl w:val="1"/>
          <w:numId w:val="33"/>
        </w:numPr>
        <w:contextualSpacing/>
      </w:pPr>
      <w:r w:rsidRPr="00687E00">
        <w:t>lifecycle hooks</w:t>
      </w:r>
      <w:r w:rsidR="00654366" w:rsidRPr="00687E00">
        <w:t xml:space="preserve"> (</w:t>
      </w:r>
      <w:proofErr w:type="spellStart"/>
      <w:r w:rsidR="00654366" w:rsidRPr="00687E00">
        <w:t>ngOnInit</w:t>
      </w:r>
      <w:proofErr w:type="spellEnd"/>
      <w:r w:rsidR="00654366" w:rsidRPr="00687E00">
        <w:t xml:space="preserve">, </w:t>
      </w:r>
      <w:proofErr w:type="spellStart"/>
      <w:r w:rsidR="00654366" w:rsidRPr="00687E00">
        <w:t>ngOnDestroy</w:t>
      </w:r>
      <w:proofErr w:type="spellEnd"/>
      <w:r w:rsidR="00654366" w:rsidRPr="00687E00">
        <w:t>)</w:t>
      </w:r>
    </w:p>
    <w:p w14:paraId="3EB727E0" w14:textId="7B1B4DFB" w:rsidR="004D3D2C" w:rsidRPr="00687E00" w:rsidRDefault="004D3D2C" w:rsidP="004D3D2C">
      <w:pPr>
        <w:numPr>
          <w:ilvl w:val="1"/>
          <w:numId w:val="33"/>
        </w:numPr>
        <w:contextualSpacing/>
      </w:pPr>
      <w:r w:rsidRPr="00687E00">
        <w:t>pipes</w:t>
      </w:r>
      <w:r w:rsidR="00B30E9C" w:rsidRPr="00687E00">
        <w:t xml:space="preserve"> (date format, </w:t>
      </w:r>
      <w:r w:rsidR="00D65339" w:rsidRPr="00687E00">
        <w:t xml:space="preserve">shorten, </w:t>
      </w:r>
      <w:r w:rsidR="00B30E9C" w:rsidRPr="00687E00">
        <w:t>…)</w:t>
      </w:r>
    </w:p>
    <w:p w14:paraId="5A114DE3" w14:textId="77777777" w:rsidR="004D0618" w:rsidRPr="00687E00" w:rsidRDefault="004D0618" w:rsidP="004D0618">
      <w:pPr>
        <w:numPr>
          <w:ilvl w:val="0"/>
          <w:numId w:val="33"/>
        </w:numPr>
        <w:contextualSpacing/>
      </w:pPr>
      <w:r w:rsidRPr="00687E00">
        <w:t xml:space="preserve">Component Styling (use </w:t>
      </w:r>
      <w:r w:rsidRPr="00687E00">
        <w:rPr>
          <w:b/>
          <w:bCs/>
        </w:rPr>
        <w:t>at least some external CSS files</w:t>
      </w:r>
      <w:r w:rsidRPr="00687E00">
        <w:t>)</w:t>
      </w:r>
    </w:p>
    <w:p w14:paraId="64E5D115" w14:textId="77777777" w:rsidR="004D0618" w:rsidRPr="008034FA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034FA">
        <w:t xml:space="preserve">Implement route guards for the private AND the public part: guest users </w:t>
      </w:r>
      <w:proofErr w:type="gramStart"/>
      <w:r w:rsidRPr="008034FA">
        <w:t>shouldn‘</w:t>
      </w:r>
      <w:proofErr w:type="gramEnd"/>
      <w:r w:rsidRPr="008034FA">
        <w:t>t be able to access private pages, logged-in users shouldn‘t be able to see the login/register pages</w:t>
      </w:r>
    </w:p>
    <w:p w14:paraId="34832952" w14:textId="2D67AE02" w:rsidR="00744055" w:rsidRPr="00687E00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687E00">
        <w:t>I</w:t>
      </w:r>
      <w:r w:rsidR="00443E9F" w:rsidRPr="00687E00">
        <w:t xml:space="preserve">nteract with the records (via </w:t>
      </w:r>
      <w:r w:rsidR="005C0010" w:rsidRPr="00687E00">
        <w:t>l</w:t>
      </w:r>
      <w:r w:rsidR="00443E9F" w:rsidRPr="00687E00">
        <w:t xml:space="preserve">ikes, </w:t>
      </w:r>
      <w:r w:rsidR="005C0010" w:rsidRPr="00687E00">
        <w:t>d</w:t>
      </w:r>
      <w:r w:rsidR="00443E9F" w:rsidRPr="00687E00">
        <w:t xml:space="preserve">islikes, </w:t>
      </w:r>
      <w:r w:rsidR="005C0010" w:rsidRPr="00687E00">
        <w:t>c</w:t>
      </w:r>
      <w:r w:rsidR="00443E9F" w:rsidRPr="00687E00">
        <w:t>omments, etc.</w:t>
      </w:r>
      <w:r w:rsidRPr="00687E00">
        <w:t>) by sending requests to the REST API</w:t>
      </w:r>
    </w:p>
    <w:p w14:paraId="78135586" w14:textId="50CB2422" w:rsidR="004D0618" w:rsidRPr="00687E00" w:rsidRDefault="004D0618" w:rsidP="000D515D">
      <w:pPr>
        <w:numPr>
          <w:ilvl w:val="0"/>
          <w:numId w:val="33"/>
        </w:numPr>
        <w:contextualSpacing/>
        <w:rPr>
          <w:lang w:val="bg-BG"/>
        </w:rPr>
      </w:pPr>
      <w:r w:rsidRPr="00687E00">
        <w:t>Good usability. Good UI and UX</w:t>
      </w:r>
      <w:r w:rsidR="001966C7" w:rsidRPr="00687E00">
        <w:t xml:space="preserve"> (</w:t>
      </w:r>
      <w:r w:rsidR="001966C7" w:rsidRPr="00687E00">
        <w:rPr>
          <w:b/>
        </w:rPr>
        <w:t xml:space="preserve">You can follow </w:t>
      </w:r>
      <w:r w:rsidR="0086146B" w:rsidRPr="00687E00">
        <w:rPr>
          <w:b/>
        </w:rPr>
        <w:t xml:space="preserve">the </w:t>
      </w:r>
      <w:r w:rsidR="001966C7" w:rsidRPr="00687E00">
        <w:rPr>
          <w:b/>
        </w:rPr>
        <w:t>Design Best Practice guide</w:t>
      </w:r>
      <w:r w:rsidR="001966C7" w:rsidRPr="00687E00">
        <w:t>)</w:t>
      </w:r>
    </w:p>
    <w:p w14:paraId="277AFC31" w14:textId="77777777" w:rsidR="00E1356C" w:rsidRPr="00687E00" w:rsidRDefault="00E1356C" w:rsidP="00E1356C">
      <w:pPr>
        <w:pStyle w:val="Heading2"/>
      </w:pPr>
      <w:r w:rsidRPr="00687E00">
        <w:t>Bonuses</w:t>
      </w:r>
    </w:p>
    <w:p w14:paraId="3429A391" w14:textId="77777777" w:rsidR="00E1356C" w:rsidRPr="00687E00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687E00">
        <w:t xml:space="preserve">Deploy the application in a </w:t>
      </w:r>
      <w:r w:rsidRPr="00687E00">
        <w:rPr>
          <w:b/>
          <w:bCs/>
        </w:rPr>
        <w:t>cloud environment.</w:t>
      </w:r>
    </w:p>
    <w:p w14:paraId="3C74BB42" w14:textId="77777777" w:rsidR="00E1356C" w:rsidRPr="00687E00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687E00">
        <w:t xml:space="preserve">Use a </w:t>
      </w:r>
      <w:r w:rsidRPr="00687E00">
        <w:rPr>
          <w:b/>
        </w:rPr>
        <w:t xml:space="preserve">file storage cloud </w:t>
      </w:r>
      <w:r w:rsidRPr="00687E00">
        <w:rPr>
          <w:b/>
          <w:noProof/>
        </w:rPr>
        <w:t>API</w:t>
      </w:r>
      <w:r w:rsidRPr="00687E00">
        <w:rPr>
          <w:bCs/>
        </w:rPr>
        <w:t xml:space="preserve">, e.g. </w:t>
      </w:r>
      <w:r w:rsidRPr="00687E00">
        <w:rPr>
          <w:b/>
        </w:rPr>
        <w:t>Dropbox</w:t>
      </w:r>
      <w:r w:rsidRPr="00687E00">
        <w:t xml:space="preserve">, </w:t>
      </w:r>
      <w:r w:rsidRPr="00687E00">
        <w:rPr>
          <w:b/>
        </w:rPr>
        <w:t>Google Drive</w:t>
      </w:r>
      <w:r w:rsidRPr="00687E00">
        <w:t xml:space="preserve"> or other for storing the files.</w:t>
      </w:r>
    </w:p>
    <w:p w14:paraId="654094B0" w14:textId="77777777" w:rsidR="00E1356C" w:rsidRPr="00687E00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687E00">
        <w:t xml:space="preserve">Use of features of </w:t>
      </w:r>
      <w:r w:rsidRPr="00687E00">
        <w:rPr>
          <w:noProof/>
        </w:rPr>
        <w:t xml:space="preserve">HTML </w:t>
      </w:r>
      <w:r w:rsidRPr="00687E00">
        <w:t xml:space="preserve">5 like Geolocation, </w:t>
      </w:r>
      <w:r w:rsidRPr="00687E00">
        <w:rPr>
          <w:noProof/>
        </w:rPr>
        <w:t>SVG</w:t>
      </w:r>
      <w:r w:rsidRPr="00687E00">
        <w:t>, Canvas, etc.</w:t>
      </w:r>
    </w:p>
    <w:p w14:paraId="7995093D" w14:textId="77777777" w:rsidR="00E1356C" w:rsidRPr="00687E00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687E00">
        <w:t xml:space="preserve">Use </w:t>
      </w:r>
      <w:r w:rsidRPr="00687E00">
        <w:rPr>
          <w:b/>
        </w:rPr>
        <w:t>Angular Animations</w:t>
      </w:r>
      <w:r w:rsidRPr="00687E00">
        <w:t xml:space="preserve"> somewhere in your application.</w:t>
      </w:r>
    </w:p>
    <w:p w14:paraId="6590592D" w14:textId="77777777" w:rsidR="00E1356C" w:rsidRPr="00687E00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687E00">
        <w:t xml:space="preserve">Write </w:t>
      </w:r>
      <w:r w:rsidRPr="00687E00">
        <w:rPr>
          <w:b/>
        </w:rPr>
        <w:t>unit tests</w:t>
      </w:r>
      <w:r w:rsidRPr="00687E00">
        <w:t xml:space="preserve"> for your components.</w:t>
      </w:r>
    </w:p>
    <w:p w14:paraId="6DBA0277" w14:textId="77777777" w:rsidR="00E1356C" w:rsidRPr="00687E00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687E00">
        <w:rPr>
          <w:noProof/>
        </w:rPr>
        <w:t xml:space="preserve">Use RxJS powered </w:t>
      </w:r>
      <w:r w:rsidRPr="00687E00">
        <w:rPr>
          <w:b/>
          <w:noProof/>
        </w:rPr>
        <w:t>state management</w:t>
      </w:r>
      <w:r w:rsidRPr="00687E00">
        <w:rPr>
          <w:noProof/>
        </w:rPr>
        <w:t xml:space="preserve"> for Angular applications, inspired by Redux (ngRx store)</w:t>
      </w:r>
    </w:p>
    <w:p w14:paraId="13FD7762" w14:textId="77777777" w:rsidR="00E1356C" w:rsidRPr="00687E00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687E00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687E00">
        <w:rPr>
          <w:b/>
          <w:bCs/>
        </w:rPr>
        <w:t>Note</w:t>
      </w:r>
      <w:r w:rsidRPr="00687E00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lastRenderedPageBreak/>
        <w:t>Public Project Defense</w:t>
      </w:r>
    </w:p>
    <w:p w14:paraId="4BF884A8" w14:textId="43B2A387" w:rsidR="0062720C" w:rsidRPr="00687E00" w:rsidRDefault="0062720C" w:rsidP="0062720C">
      <w:pPr>
        <w:rPr>
          <w:highlight w:val="yellow"/>
        </w:rPr>
      </w:pPr>
      <w:r w:rsidRPr="00687E00">
        <w:rPr>
          <w:highlight w:val="yellow"/>
        </w:rPr>
        <w:t xml:space="preserve">Each student will have to deliver a </w:t>
      </w:r>
      <w:r w:rsidRPr="00687E00">
        <w:rPr>
          <w:b/>
          <w:highlight w:val="yellow"/>
        </w:rPr>
        <w:t>public defense</w:t>
      </w:r>
      <w:r w:rsidRPr="00687E00">
        <w:rPr>
          <w:highlight w:val="yellow"/>
        </w:rPr>
        <w:t xml:space="preserve"> of their work in front of the other students, trainers</w:t>
      </w:r>
      <w:r w:rsidR="00A0141C" w:rsidRPr="00687E00">
        <w:rPr>
          <w:highlight w:val="yellow"/>
        </w:rPr>
        <w:t>,</w:t>
      </w:r>
      <w:r w:rsidRPr="00687E00">
        <w:rPr>
          <w:highlight w:val="yellow"/>
        </w:rPr>
        <w:t xml:space="preserve"> and assistants. Students will have </w:t>
      </w:r>
      <w:r w:rsidR="00E7160A" w:rsidRPr="00687E00">
        <w:rPr>
          <w:b/>
          <w:highlight w:val="yellow"/>
        </w:rPr>
        <w:t>20</w:t>
      </w:r>
      <w:r w:rsidRPr="00687E00">
        <w:rPr>
          <w:b/>
          <w:highlight w:val="yellow"/>
        </w:rPr>
        <w:t xml:space="preserve"> minutes</w:t>
      </w:r>
      <w:r w:rsidRPr="00687E00">
        <w:rPr>
          <w:highlight w:val="yellow"/>
        </w:rPr>
        <w:t xml:space="preserve"> for the following:</w:t>
      </w:r>
    </w:p>
    <w:p w14:paraId="1805F494" w14:textId="77777777" w:rsidR="0062720C" w:rsidRPr="00687E00" w:rsidRDefault="0062720C" w:rsidP="0062720C">
      <w:pPr>
        <w:numPr>
          <w:ilvl w:val="0"/>
          <w:numId w:val="12"/>
        </w:numPr>
        <w:spacing w:before="0" w:after="200"/>
        <w:contextualSpacing/>
        <w:rPr>
          <w:highlight w:val="yellow"/>
        </w:rPr>
      </w:pPr>
      <w:r w:rsidRPr="00687E00">
        <w:rPr>
          <w:b/>
          <w:highlight w:val="yellow"/>
        </w:rPr>
        <w:t>Demonstrate</w:t>
      </w:r>
      <w:r w:rsidRPr="00687E00">
        <w:rPr>
          <w:highlight w:val="yellow"/>
        </w:rPr>
        <w:t xml:space="preserve"> how the application works (very shortly)</w:t>
      </w:r>
    </w:p>
    <w:p w14:paraId="3784998C" w14:textId="7E3A2F44" w:rsidR="0062720C" w:rsidRPr="00687E00" w:rsidRDefault="0062720C" w:rsidP="0062720C">
      <w:pPr>
        <w:numPr>
          <w:ilvl w:val="0"/>
          <w:numId w:val="12"/>
        </w:numPr>
        <w:spacing w:before="0" w:after="200"/>
        <w:contextualSpacing/>
        <w:rPr>
          <w:highlight w:val="yellow"/>
        </w:rPr>
      </w:pPr>
      <w:r w:rsidRPr="00687E00">
        <w:rPr>
          <w:highlight w:val="yellow"/>
        </w:rPr>
        <w:t xml:space="preserve">Show the </w:t>
      </w:r>
      <w:r w:rsidRPr="00687E00">
        <w:rPr>
          <w:b/>
          <w:highlight w:val="yellow"/>
        </w:rPr>
        <w:t>source code</w:t>
      </w:r>
      <w:r w:rsidRPr="00687E00">
        <w:rPr>
          <w:highlight w:val="yellow"/>
        </w:rPr>
        <w:t xml:space="preserve"> and explain how it works</w:t>
      </w:r>
    </w:p>
    <w:p w14:paraId="19344063" w14:textId="19E816FA" w:rsidR="004D0618" w:rsidRPr="00687E00" w:rsidRDefault="004D0618" w:rsidP="004D0618">
      <w:pPr>
        <w:numPr>
          <w:ilvl w:val="0"/>
          <w:numId w:val="12"/>
        </w:numPr>
        <w:spacing w:before="0" w:after="200"/>
        <w:contextualSpacing/>
        <w:rPr>
          <w:highlight w:val="yellow"/>
        </w:rPr>
      </w:pPr>
      <w:r w:rsidRPr="00687E00">
        <w:rPr>
          <w:highlight w:val="yellow"/>
        </w:rPr>
        <w:t>Show any bonus functionalities they have implemented</w:t>
      </w:r>
    </w:p>
    <w:p w14:paraId="26815042" w14:textId="4B0B8BB1" w:rsidR="003E7AFE" w:rsidRPr="00687E00" w:rsidRDefault="003E7AFE" w:rsidP="0062720C">
      <w:pPr>
        <w:numPr>
          <w:ilvl w:val="0"/>
          <w:numId w:val="12"/>
        </w:numPr>
        <w:spacing w:before="0" w:after="200"/>
        <w:contextualSpacing/>
        <w:rPr>
          <w:highlight w:val="yellow"/>
        </w:rPr>
      </w:pPr>
      <w:bookmarkStart w:id="2" w:name="_Hlk86053721"/>
      <w:r w:rsidRPr="00687E00">
        <w:rPr>
          <w:highlight w:val="yellow"/>
        </w:rPr>
        <w:t xml:space="preserve">Answer </w:t>
      </w:r>
      <w:r w:rsidRPr="00687E00">
        <w:rPr>
          <w:b/>
          <w:bCs/>
          <w:highlight w:val="yellow"/>
        </w:rPr>
        <w:t>questions</w:t>
      </w:r>
    </w:p>
    <w:bookmarkEnd w:id="2"/>
    <w:p w14:paraId="528BBD06" w14:textId="77777777" w:rsidR="00D735FF" w:rsidRPr="00687E00" w:rsidRDefault="00D735FF" w:rsidP="00D735FF">
      <w:pPr>
        <w:spacing w:before="0" w:after="200"/>
        <w:ind w:left="720"/>
        <w:contextualSpacing/>
        <w:rPr>
          <w:highlight w:val="yellow"/>
        </w:rPr>
      </w:pPr>
    </w:p>
    <w:p w14:paraId="1F0C08ED" w14:textId="34C67D1E" w:rsidR="0062720C" w:rsidRPr="00780F44" w:rsidRDefault="0062720C" w:rsidP="0062720C">
      <w:r w:rsidRPr="00687E00">
        <w:rPr>
          <w:highlight w:val="yellow"/>
        </w:rPr>
        <w:t xml:space="preserve">Please be </w:t>
      </w:r>
      <w:r w:rsidRPr="00687E00">
        <w:rPr>
          <w:b/>
          <w:highlight w:val="yellow"/>
        </w:rPr>
        <w:t xml:space="preserve">strict in </w:t>
      </w:r>
      <w:r w:rsidR="00A0141C" w:rsidRPr="00687E00">
        <w:rPr>
          <w:b/>
          <w:highlight w:val="yellow"/>
        </w:rPr>
        <w:t xml:space="preserve">the </w:t>
      </w:r>
      <w:r w:rsidRPr="00687E00">
        <w:rPr>
          <w:b/>
          <w:highlight w:val="yellow"/>
        </w:rPr>
        <w:t>timing</w:t>
      </w:r>
      <w:r w:rsidRPr="00687E00">
        <w:rPr>
          <w:highlight w:val="yellow"/>
        </w:rPr>
        <w:t xml:space="preserve">! </w:t>
      </w:r>
      <w:r w:rsidR="000D515D" w:rsidRPr="00687E00">
        <w:rPr>
          <w:highlight w:val="yellow"/>
        </w:rPr>
        <w:t>O</w:t>
      </w:r>
      <w:r w:rsidRPr="00687E00">
        <w:rPr>
          <w:highlight w:val="yellow"/>
        </w:rPr>
        <w:t xml:space="preserve">n the </w:t>
      </w:r>
      <w:bookmarkStart w:id="3" w:name="_Hlk86053553"/>
      <w:r w:rsidR="000D515D" w:rsidRPr="00687E00">
        <w:rPr>
          <w:b/>
          <w:bCs/>
          <w:highlight w:val="yellow"/>
          <w:lang w:val="bg-BG"/>
        </w:rPr>
        <w:t>1</w:t>
      </w:r>
      <w:r w:rsidR="00E7160A" w:rsidRPr="00687E00">
        <w:rPr>
          <w:b/>
          <w:bCs/>
          <w:highlight w:val="yellow"/>
        </w:rPr>
        <w:t>0</w:t>
      </w:r>
      <w:r w:rsidRPr="00687E00">
        <w:rPr>
          <w:b/>
          <w:bCs/>
          <w:highlight w:val="yellow"/>
          <w:vertAlign w:val="superscript"/>
        </w:rPr>
        <w:t>th</w:t>
      </w:r>
      <w:bookmarkEnd w:id="3"/>
      <w:r w:rsidRPr="00687E00">
        <w:rPr>
          <w:highlight w:val="yellow"/>
        </w:rPr>
        <w:t xml:space="preserve"> minute</w:t>
      </w:r>
      <w:r w:rsidR="00A0141C" w:rsidRPr="00687E00">
        <w:rPr>
          <w:highlight w:val="yellow"/>
        </w:rPr>
        <w:t>,</w:t>
      </w:r>
      <w:r w:rsidRPr="00687E00">
        <w:rPr>
          <w:highlight w:val="yellow"/>
        </w:rPr>
        <w:t xml:space="preserve"> you</w:t>
      </w:r>
      <w:r w:rsidR="000D515D" w:rsidRPr="00687E00">
        <w:rPr>
          <w:highlight w:val="yellow"/>
        </w:rPr>
        <w:t>r presentation ends.</w:t>
      </w:r>
      <w:r w:rsidRPr="00687E00">
        <w:rPr>
          <w:highlight w:val="yellow"/>
        </w:rPr>
        <w:t xml:space="preserve"> </w:t>
      </w:r>
      <w:r w:rsidR="000D515D" w:rsidRPr="00687E00">
        <w:rPr>
          <w:highlight w:val="yellow"/>
        </w:rPr>
        <w:t xml:space="preserve">The remaining time will be for a </w:t>
      </w:r>
      <w:r w:rsidR="000D515D" w:rsidRPr="00687E00">
        <w:rPr>
          <w:b/>
          <w:bCs/>
          <w:highlight w:val="yellow"/>
        </w:rPr>
        <w:t>que</w:t>
      </w:r>
      <w:r w:rsidR="00CC7014" w:rsidRPr="00687E00">
        <w:rPr>
          <w:b/>
          <w:bCs/>
          <w:highlight w:val="yellow"/>
        </w:rPr>
        <w:t>stion</w:t>
      </w:r>
      <w:r w:rsidR="00C5140D" w:rsidRPr="00687E00">
        <w:rPr>
          <w:b/>
          <w:bCs/>
          <w:highlight w:val="yellow"/>
        </w:rPr>
        <w:t>-and-</w:t>
      </w:r>
      <w:r w:rsidR="00CC7014" w:rsidRPr="00687E00">
        <w:rPr>
          <w:b/>
          <w:bCs/>
          <w:highlight w:val="yellow"/>
        </w:rPr>
        <w:t>answer</w:t>
      </w:r>
      <w:r w:rsidR="00CC7014" w:rsidRPr="00687E00">
        <w:rPr>
          <w:highlight w:val="yellow"/>
        </w:rPr>
        <w:t xml:space="preserve"> session</w:t>
      </w:r>
      <w:r w:rsidR="003E7AFE" w:rsidRPr="00687E00">
        <w:rPr>
          <w:bCs/>
          <w:highlight w:val="yellow"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70CE5387" w14:textId="61F9BC0E" w:rsidR="00613CE2" w:rsidRPr="00C76BC0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</w:t>
      </w:r>
      <w:r w:rsidRPr="00FB2D5F">
        <w:rPr>
          <w:highlight w:val="red"/>
        </w:rPr>
        <w:t xml:space="preserve">You are </w:t>
      </w:r>
      <w:r w:rsidRPr="00FB2D5F">
        <w:rPr>
          <w:b/>
          <w:bCs/>
          <w:highlight w:val="red"/>
        </w:rPr>
        <w:t>NOT</w:t>
      </w:r>
      <w:r w:rsidRPr="00FB2D5F">
        <w:rPr>
          <w:highlight w:val="red"/>
        </w:rPr>
        <w:t xml:space="preserve"> allowed to use </w:t>
      </w:r>
      <w:r w:rsidRPr="00FB2D5F">
        <w:rPr>
          <w:b/>
          <w:bCs/>
          <w:highlight w:val="red"/>
        </w:rPr>
        <w:t>HTML &amp; CSS</w:t>
      </w:r>
      <w:r w:rsidRPr="00FB2D5F">
        <w:rPr>
          <w:highlight w:val="red"/>
        </w:rPr>
        <w:t xml:space="preserve"> structures from </w:t>
      </w:r>
      <w:r w:rsidRPr="00FB2D5F">
        <w:rPr>
          <w:highlight w:val="red"/>
          <w:lang w:val="en-GB"/>
        </w:rPr>
        <w:t xml:space="preserve">any </w:t>
      </w:r>
      <w:proofErr w:type="spellStart"/>
      <w:r w:rsidRPr="00FB2D5F">
        <w:rPr>
          <w:highlight w:val="red"/>
          <w:lang w:val="en-GB"/>
        </w:rPr>
        <w:t>SoftUni</w:t>
      </w:r>
      <w:proofErr w:type="spellEnd"/>
      <w:r w:rsidRPr="00FB2D5F">
        <w:rPr>
          <w:highlight w:val="red"/>
          <w:lang w:val="en-GB"/>
        </w:rPr>
        <w:t xml:space="preserve"> course</w:t>
      </w:r>
      <w:r w:rsidRPr="00FB2D5F">
        <w:rPr>
          <w:highlight w:val="red"/>
        </w:rPr>
        <w:t>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68C79" w14:textId="77777777" w:rsidR="00010FA3" w:rsidRDefault="00010FA3" w:rsidP="008068A2">
      <w:pPr>
        <w:spacing w:after="0" w:line="240" w:lineRule="auto"/>
      </w:pPr>
      <w:r>
        <w:separator/>
      </w:r>
    </w:p>
  </w:endnote>
  <w:endnote w:type="continuationSeparator" w:id="0">
    <w:p w14:paraId="05DB6F27" w14:textId="77777777" w:rsidR="00010FA3" w:rsidRDefault="00010F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C7C41" w:rsidRPr="009C7C41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1A6C1" w14:textId="77777777" w:rsidR="00010FA3" w:rsidRDefault="00010FA3" w:rsidP="008068A2">
      <w:pPr>
        <w:spacing w:after="0" w:line="240" w:lineRule="auto"/>
      </w:pPr>
      <w:r>
        <w:separator/>
      </w:r>
    </w:p>
  </w:footnote>
  <w:footnote w:type="continuationSeparator" w:id="0">
    <w:p w14:paraId="0782D72C" w14:textId="77777777" w:rsidR="00010FA3" w:rsidRDefault="00010F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7092">
    <w:abstractNumId w:val="1"/>
  </w:num>
  <w:num w:numId="2" w16cid:durableId="352926831">
    <w:abstractNumId w:val="22"/>
  </w:num>
  <w:num w:numId="3" w16cid:durableId="8997024">
    <w:abstractNumId w:val="24"/>
  </w:num>
  <w:num w:numId="4" w16cid:durableId="63529873">
    <w:abstractNumId w:val="23"/>
  </w:num>
  <w:num w:numId="5" w16cid:durableId="628971959">
    <w:abstractNumId w:val="17"/>
  </w:num>
  <w:num w:numId="6" w16cid:durableId="135294696">
    <w:abstractNumId w:val="34"/>
  </w:num>
  <w:num w:numId="7" w16cid:durableId="377701067">
    <w:abstractNumId w:val="18"/>
  </w:num>
  <w:num w:numId="8" w16cid:durableId="943342004">
    <w:abstractNumId w:val="0"/>
  </w:num>
  <w:num w:numId="9" w16cid:durableId="359161435">
    <w:abstractNumId w:val="38"/>
  </w:num>
  <w:num w:numId="10" w16cid:durableId="1237008706">
    <w:abstractNumId w:val="11"/>
  </w:num>
  <w:num w:numId="11" w16cid:durableId="1494445371">
    <w:abstractNumId w:val="27"/>
  </w:num>
  <w:num w:numId="12" w16cid:durableId="615410267">
    <w:abstractNumId w:val="28"/>
  </w:num>
  <w:num w:numId="13" w16cid:durableId="1876457526">
    <w:abstractNumId w:val="30"/>
  </w:num>
  <w:num w:numId="14" w16cid:durableId="1730837367">
    <w:abstractNumId w:val="3"/>
  </w:num>
  <w:num w:numId="15" w16cid:durableId="279193600">
    <w:abstractNumId w:val="8"/>
  </w:num>
  <w:num w:numId="16" w16cid:durableId="689256402">
    <w:abstractNumId w:val="25"/>
  </w:num>
  <w:num w:numId="17" w16cid:durableId="1897082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6154557">
    <w:abstractNumId w:val="4"/>
  </w:num>
  <w:num w:numId="19" w16cid:durableId="2141416892">
    <w:abstractNumId w:val="19"/>
  </w:num>
  <w:num w:numId="20" w16cid:durableId="1419715408">
    <w:abstractNumId w:val="2"/>
  </w:num>
  <w:num w:numId="21" w16cid:durableId="1096554074">
    <w:abstractNumId w:val="26"/>
  </w:num>
  <w:num w:numId="22" w16cid:durableId="1678651733">
    <w:abstractNumId w:val="21"/>
  </w:num>
  <w:num w:numId="23" w16cid:durableId="870460287">
    <w:abstractNumId w:val="29"/>
  </w:num>
  <w:num w:numId="24" w16cid:durableId="1753890004">
    <w:abstractNumId w:val="32"/>
  </w:num>
  <w:num w:numId="25" w16cid:durableId="2096322486">
    <w:abstractNumId w:val="5"/>
  </w:num>
  <w:num w:numId="26" w16cid:durableId="1736850759">
    <w:abstractNumId w:val="20"/>
  </w:num>
  <w:num w:numId="27" w16cid:durableId="830291149">
    <w:abstractNumId w:val="36"/>
  </w:num>
  <w:num w:numId="28" w16cid:durableId="439029675">
    <w:abstractNumId w:val="7"/>
  </w:num>
  <w:num w:numId="29" w16cid:durableId="1400203834">
    <w:abstractNumId w:val="12"/>
  </w:num>
  <w:num w:numId="30" w16cid:durableId="1764522166">
    <w:abstractNumId w:val="33"/>
  </w:num>
  <w:num w:numId="31" w16cid:durableId="1451246011">
    <w:abstractNumId w:val="9"/>
  </w:num>
  <w:num w:numId="32" w16cid:durableId="1723552941">
    <w:abstractNumId w:val="37"/>
  </w:num>
  <w:num w:numId="33" w16cid:durableId="1435514518">
    <w:abstractNumId w:val="35"/>
  </w:num>
  <w:num w:numId="34" w16cid:durableId="280961148">
    <w:abstractNumId w:val="6"/>
  </w:num>
  <w:num w:numId="35" w16cid:durableId="1668629639">
    <w:abstractNumId w:val="15"/>
  </w:num>
  <w:num w:numId="36" w16cid:durableId="1093819772">
    <w:abstractNumId w:val="31"/>
  </w:num>
  <w:num w:numId="37" w16cid:durableId="39983082">
    <w:abstractNumId w:val="10"/>
  </w:num>
  <w:num w:numId="38" w16cid:durableId="1319264636">
    <w:abstractNumId w:val="39"/>
  </w:num>
  <w:num w:numId="39" w16cid:durableId="926577653">
    <w:abstractNumId w:val="16"/>
  </w:num>
  <w:num w:numId="40" w16cid:durableId="142495514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0FA3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5849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226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04F6B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40C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A585E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02470"/>
    <w:rsid w:val="00411303"/>
    <w:rsid w:val="00420210"/>
    <w:rsid w:val="00421AC6"/>
    <w:rsid w:val="00425B51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E1F12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07859"/>
    <w:rsid w:val="00613CE2"/>
    <w:rsid w:val="00624DCF"/>
    <w:rsid w:val="0062720C"/>
    <w:rsid w:val="00632674"/>
    <w:rsid w:val="00632757"/>
    <w:rsid w:val="00632C53"/>
    <w:rsid w:val="0063342B"/>
    <w:rsid w:val="00634EBD"/>
    <w:rsid w:val="00644B3F"/>
    <w:rsid w:val="006532A2"/>
    <w:rsid w:val="00654366"/>
    <w:rsid w:val="00660523"/>
    <w:rsid w:val="006660E2"/>
    <w:rsid w:val="00670041"/>
    <w:rsid w:val="00670DFA"/>
    <w:rsid w:val="006719BA"/>
    <w:rsid w:val="00671FE2"/>
    <w:rsid w:val="00673B36"/>
    <w:rsid w:val="00674437"/>
    <w:rsid w:val="00687E00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3728E"/>
    <w:rsid w:val="00744055"/>
    <w:rsid w:val="00746073"/>
    <w:rsid w:val="00747B7D"/>
    <w:rsid w:val="00761A1E"/>
    <w:rsid w:val="00763912"/>
    <w:rsid w:val="00770B05"/>
    <w:rsid w:val="00775ED2"/>
    <w:rsid w:val="007768D4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902"/>
    <w:rsid w:val="007D5E95"/>
    <w:rsid w:val="007E0960"/>
    <w:rsid w:val="007E0A0C"/>
    <w:rsid w:val="007E185B"/>
    <w:rsid w:val="007E3070"/>
    <w:rsid w:val="007F177C"/>
    <w:rsid w:val="007F6061"/>
    <w:rsid w:val="00801502"/>
    <w:rsid w:val="008034FA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26317"/>
    <w:rsid w:val="00934045"/>
    <w:rsid w:val="00937030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E5176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36CD1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6273"/>
    <w:rsid w:val="00B17740"/>
    <w:rsid w:val="00B30D65"/>
    <w:rsid w:val="00B30E9C"/>
    <w:rsid w:val="00B32F1E"/>
    <w:rsid w:val="00B47AC8"/>
    <w:rsid w:val="00B54229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E5D6A"/>
    <w:rsid w:val="00BF1775"/>
    <w:rsid w:val="00BF201D"/>
    <w:rsid w:val="00BF3C41"/>
    <w:rsid w:val="00BF7DD8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6BC0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5339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4E40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479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A60DE"/>
    <w:rsid w:val="00EB3555"/>
    <w:rsid w:val="00EB3AA6"/>
    <w:rsid w:val="00EB7421"/>
    <w:rsid w:val="00EC4158"/>
    <w:rsid w:val="00EC5A4D"/>
    <w:rsid w:val="00ED0DEA"/>
    <w:rsid w:val="00ED28A5"/>
    <w:rsid w:val="00ED481E"/>
    <w:rsid w:val="00ED4E47"/>
    <w:rsid w:val="00ED73C4"/>
    <w:rsid w:val="00EE613C"/>
    <w:rsid w:val="00F01BD1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4F44"/>
    <w:rsid w:val="00F45A61"/>
    <w:rsid w:val="00F46918"/>
    <w:rsid w:val="00F46DDE"/>
    <w:rsid w:val="00F51CDC"/>
    <w:rsid w:val="00F5440E"/>
    <w:rsid w:val="00F62E72"/>
    <w:rsid w:val="00F7033C"/>
    <w:rsid w:val="00F81D88"/>
    <w:rsid w:val="00F9313A"/>
    <w:rsid w:val="00F933A8"/>
    <w:rsid w:val="00F94976"/>
    <w:rsid w:val="00F976AD"/>
    <w:rsid w:val="00F97C6C"/>
    <w:rsid w:val="00FA3782"/>
    <w:rsid w:val="00FB1948"/>
    <w:rsid w:val="00FB2D5F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2223</TotalTime>
  <Pages>1</Pages>
  <Words>1065</Words>
  <Characters>6071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Plamen Borachev</cp:lastModifiedBy>
  <cp:revision>87</cp:revision>
  <cp:lastPrinted>2015-10-26T22:35:00Z</cp:lastPrinted>
  <dcterms:created xsi:type="dcterms:W3CDTF">2021-03-01T12:49:00Z</dcterms:created>
  <dcterms:modified xsi:type="dcterms:W3CDTF">2024-12-09T17:38:00Z</dcterms:modified>
  <cp:category>programming, education, software engineering, software development</cp:category>
</cp:coreProperties>
</file>